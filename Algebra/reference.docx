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2669" w14:textId="77777777" w:rsidR="00750F91" w:rsidRDefault="006D7629" w:rsidP="00C65206">
      <w:pPr>
        <w:pStyle w:val="Title"/>
      </w:pPr>
      <w:r>
        <w:t>Math Worksheets</w:t>
      </w:r>
    </w:p>
    <w:p w14:paraId="6A65663B" w14:textId="77777777" w:rsidR="006D7629" w:rsidRDefault="006D7629" w:rsidP="006D7629">
      <w:pPr>
        <w:pStyle w:val="Subtitle"/>
      </w:pPr>
      <w:r>
        <w:t>Class Name</w:t>
      </w:r>
    </w:p>
    <w:p w14:paraId="4F0FC857" w14:textId="77777777" w:rsidR="006D7629" w:rsidRPr="006D7629" w:rsidRDefault="006D7629" w:rsidP="006D7629">
      <w:r>
        <w:t>The text goes here.</w:t>
      </w:r>
    </w:p>
    <w:sectPr w:rsidR="006D7629" w:rsidRPr="006D7629" w:rsidSect="005211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7063" w14:textId="77777777" w:rsidR="00151DC8" w:rsidRDefault="00151DC8" w:rsidP="00814764">
      <w:pPr>
        <w:spacing w:after="0" w:line="240" w:lineRule="auto"/>
      </w:pPr>
      <w:r>
        <w:separator/>
      </w:r>
    </w:p>
  </w:endnote>
  <w:endnote w:type="continuationSeparator" w:id="0">
    <w:p w14:paraId="67D2261F" w14:textId="77777777" w:rsidR="00151DC8" w:rsidRDefault="00151DC8" w:rsidP="00814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D58E" w14:textId="77777777" w:rsidR="00814764" w:rsidRDefault="0081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29E51" w14:textId="76E76FED" w:rsidR="00814764" w:rsidRPr="00814764" w:rsidRDefault="00814764">
    <w:pPr>
      <w:pStyle w:val="Footer"/>
      <w:rPr>
        <w:sz w:val="20"/>
        <w:szCs w:val="20"/>
      </w:rPr>
    </w:pPr>
    <w:r w:rsidRPr="00814764">
      <w:rPr>
        <w:sz w:val="20"/>
        <w:szCs w:val="20"/>
      </w:rPr>
      <w:t>Access for free at https://openstax.org/books/elementary-algebra-2e/pages/1-introduction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13" w14:textId="77777777" w:rsidR="00814764" w:rsidRDefault="0081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5042" w14:textId="77777777" w:rsidR="00151DC8" w:rsidRDefault="00151DC8" w:rsidP="00814764">
      <w:pPr>
        <w:spacing w:after="0" w:line="240" w:lineRule="auto"/>
      </w:pPr>
      <w:r>
        <w:separator/>
      </w:r>
    </w:p>
  </w:footnote>
  <w:footnote w:type="continuationSeparator" w:id="0">
    <w:p w14:paraId="015ED7B0" w14:textId="77777777" w:rsidR="00151DC8" w:rsidRDefault="00151DC8" w:rsidP="00814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BEE8" w14:textId="77777777" w:rsidR="00814764" w:rsidRDefault="0081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96D5" w14:textId="77777777" w:rsidR="00814764" w:rsidRDefault="008147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1006" w14:textId="77777777" w:rsidR="00814764" w:rsidRDefault="00814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22"/>
    <w:rsid w:val="00151DC8"/>
    <w:rsid w:val="00313530"/>
    <w:rsid w:val="00521184"/>
    <w:rsid w:val="006702D3"/>
    <w:rsid w:val="006D7629"/>
    <w:rsid w:val="00750F91"/>
    <w:rsid w:val="00780022"/>
    <w:rsid w:val="00814764"/>
    <w:rsid w:val="00C65206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A759B"/>
  <w15:chartTrackingRefBased/>
  <w15:docId w15:val="{87CBA96C-C541-4B0F-AA72-BBEC4F84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764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14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764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5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6</cp:revision>
  <dcterms:created xsi:type="dcterms:W3CDTF">2022-02-23T20:34:00Z</dcterms:created>
  <dcterms:modified xsi:type="dcterms:W3CDTF">2022-02-28T14:48:00Z</dcterms:modified>
</cp:coreProperties>
</file>