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81242" w14:textId="37CA57DB" w:rsidR="00301BC8" w:rsidRDefault="003C17F9" w:rsidP="003C17F9">
      <w:pPr>
        <w:pStyle w:val="Title"/>
      </w:pPr>
      <w:r>
        <w:t>Exam 1</w:t>
      </w:r>
      <w:r w:rsidR="009C074B">
        <w:t xml:space="preserve"> – Make Up</w:t>
      </w:r>
    </w:p>
    <w:p w14:paraId="1B214FD6" w14:textId="77777777" w:rsidR="003C17F9" w:rsidRDefault="003C17F9" w:rsidP="003C17F9">
      <w:pPr>
        <w:pStyle w:val="Subtitle"/>
      </w:pPr>
      <w:r>
        <w:t>Foundations of College Algebra</w:t>
      </w:r>
    </w:p>
    <w:p w14:paraId="680080E8" w14:textId="77777777" w:rsidR="003C17F9" w:rsidRDefault="003C17F9" w:rsidP="003C17F9">
      <w:pPr>
        <w:pStyle w:val="ListParagraph"/>
        <w:numPr>
          <w:ilvl w:val="0"/>
          <w:numId w:val="38"/>
        </w:numPr>
      </w:pPr>
      <w:r>
        <w:t>Find the square root.</w:t>
      </w:r>
    </w:p>
    <w:p w14:paraId="765E3F03" w14:textId="075C1644" w:rsidR="003C17F9" w:rsidRPr="003C17F9" w:rsidRDefault="006F6FE1" w:rsidP="00897B86">
      <w:pPr>
        <w:spacing w:after="1440"/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16</m:t>
              </m:r>
            </m:e>
          </m:rad>
        </m:oMath>
      </m:oMathPara>
    </w:p>
    <w:p w14:paraId="18A4442A" w14:textId="77777777" w:rsidR="003C17F9" w:rsidRDefault="003C17F9" w:rsidP="003C17F9">
      <w:pPr>
        <w:pStyle w:val="ListParagraph"/>
        <w:numPr>
          <w:ilvl w:val="0"/>
          <w:numId w:val="38"/>
        </w:numPr>
      </w:pPr>
      <w:r>
        <w:t>Simplify.</w:t>
      </w:r>
    </w:p>
    <w:p w14:paraId="70D7AC49" w14:textId="5FB0ADBE" w:rsidR="003C17F9" w:rsidRPr="003C17F9" w:rsidRDefault="006F6FE1" w:rsidP="00897B86">
      <w:pPr>
        <w:spacing w:after="3000"/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36</m:t>
              </m:r>
            </m:e>
          </m:rad>
          <m:r>
            <w:rPr>
              <w:rFonts w:ascii="Cambria Math" w:hAnsi="Cambria Math"/>
            </w:rPr>
            <m:t>÷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9</m:t>
              </m:r>
            </m:e>
          </m:ra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-18</m:t>
          </m:r>
        </m:oMath>
      </m:oMathPara>
    </w:p>
    <w:p w14:paraId="1CF97318" w14:textId="77777777" w:rsidR="003C17F9" w:rsidRDefault="003C17F9" w:rsidP="003C17F9">
      <w:pPr>
        <w:pStyle w:val="ListParagraph"/>
        <w:numPr>
          <w:ilvl w:val="0"/>
          <w:numId w:val="38"/>
        </w:numPr>
      </w:pPr>
      <w:r>
        <w:t>Represent the shaded part of the group of circles with an improper fraction and a mixed number.</w:t>
      </w:r>
    </w:p>
    <w:p w14:paraId="28C11BE3" w14:textId="59AA5B95" w:rsidR="003C17F9" w:rsidRDefault="00DD4E74" w:rsidP="00DD4E74">
      <w:pPr>
        <w:spacing w:after="1680"/>
        <w:ind w:left="360"/>
        <w:jc w:val="center"/>
      </w:pPr>
      <w:r w:rsidRPr="00DD4E74">
        <w:rPr>
          <w:noProof/>
        </w:rPr>
        <w:drawing>
          <wp:inline distT="0" distB="0" distL="0" distR="0" wp14:anchorId="778850BF" wp14:editId="4D46E641">
            <wp:extent cx="3650885" cy="1190791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88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A7D6" w14:textId="77777777" w:rsidR="003C17F9" w:rsidRDefault="003C17F9" w:rsidP="003C17F9">
      <w:pPr>
        <w:pStyle w:val="ListParagraph"/>
        <w:numPr>
          <w:ilvl w:val="0"/>
          <w:numId w:val="38"/>
        </w:numPr>
        <w:jc w:val="left"/>
      </w:pPr>
      <w:r>
        <w:t>Write the mixed number as an improper fraction.</w:t>
      </w:r>
    </w:p>
    <w:p w14:paraId="24CE8473" w14:textId="21C3343C" w:rsidR="003C17F9" w:rsidRPr="003C17F9" w:rsidRDefault="00DD4E74" w:rsidP="00DD4E74">
      <w:pPr>
        <w:spacing w:after="2280"/>
        <w:jc w:val="lef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16</m:t>
          </m:r>
          <m:r>
            <w:rPr>
              <w:rFonts w:ascii="Cambria Math" w:hAnsi="Cambria Math"/>
            </w:rPr>
            <m:t>9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21BC031A" w14:textId="3AAD051B" w:rsidR="003C17F9" w:rsidRDefault="003C17F9" w:rsidP="00897B86">
      <w:pPr>
        <w:pStyle w:val="ListParagraph"/>
        <w:numPr>
          <w:ilvl w:val="0"/>
          <w:numId w:val="38"/>
        </w:numPr>
        <w:spacing w:after="2160"/>
        <w:jc w:val="left"/>
      </w:pPr>
      <w:r>
        <w:lastRenderedPageBreak/>
        <w:t xml:space="preserve">List the factors of </w:t>
      </w:r>
      <w:r w:rsidR="001D6A0A">
        <w:t>62</w:t>
      </w:r>
      <w:r>
        <w:t>.</w:t>
      </w:r>
    </w:p>
    <w:p w14:paraId="44CFAF52" w14:textId="77777777" w:rsidR="003C17F9" w:rsidRDefault="003C17F9" w:rsidP="003C17F9">
      <w:pPr>
        <w:pStyle w:val="ListParagraph"/>
        <w:numPr>
          <w:ilvl w:val="0"/>
          <w:numId w:val="38"/>
        </w:numPr>
        <w:jc w:val="left"/>
      </w:pPr>
      <w:r>
        <w:t>Find the prime factorization of the following number. Write any repeated factors using exponents.</w:t>
      </w:r>
    </w:p>
    <w:p w14:paraId="6E85C370" w14:textId="24D3FB3E" w:rsidR="003C17F9" w:rsidRDefault="003860B5" w:rsidP="00DD4E74">
      <w:pPr>
        <w:spacing w:after="2400"/>
        <w:jc w:val="left"/>
      </w:pPr>
      <m:oMathPara>
        <m:oMath>
          <m:r>
            <w:rPr>
              <w:rFonts w:ascii="Cambria Math" w:hAnsi="Cambria Math"/>
            </w:rPr>
            <m:t>700</m:t>
          </m:r>
        </m:oMath>
      </m:oMathPara>
    </w:p>
    <w:p w14:paraId="1CA79A0C" w14:textId="77777777" w:rsidR="003C17F9" w:rsidRDefault="003C17F9" w:rsidP="003C17F9">
      <w:pPr>
        <w:pStyle w:val="ListParagraph"/>
        <w:numPr>
          <w:ilvl w:val="0"/>
          <w:numId w:val="38"/>
        </w:numPr>
        <w:jc w:val="left"/>
      </w:pPr>
      <w:r>
        <w:t>Write the given fraction in simplest form.</w:t>
      </w:r>
    </w:p>
    <w:p w14:paraId="64CD89A9" w14:textId="528EBFFD" w:rsidR="003C17F9" w:rsidRDefault="006F6FE1" w:rsidP="00897B86">
      <w:pPr>
        <w:spacing w:after="2160"/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784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</m:oMath>
      </m:oMathPara>
    </w:p>
    <w:p w14:paraId="3C27074A" w14:textId="3CDBDA60" w:rsidR="003C17F9" w:rsidRDefault="00DE4ACD" w:rsidP="00897B86">
      <w:pPr>
        <w:pStyle w:val="ListParagraph"/>
        <w:numPr>
          <w:ilvl w:val="0"/>
          <w:numId w:val="38"/>
        </w:numPr>
        <w:spacing w:after="2160"/>
        <w:jc w:val="left"/>
      </w:pPr>
      <w:r>
        <w:t>There are 5280 feet in a mile. What frac</w:t>
      </w:r>
      <w:r w:rsidR="00DD4E74">
        <w:t xml:space="preserve">tion of mile is represented by </w:t>
      </w:r>
      <w:r w:rsidR="000F4745">
        <w:t>480</w:t>
      </w:r>
      <w:r>
        <w:t xml:space="preserve"> feet?</w:t>
      </w:r>
      <w:r w:rsidR="00897B86">
        <w:t xml:space="preserve"> Write your answer in simplest form</w:t>
      </w:r>
    </w:p>
    <w:p w14:paraId="404F7521" w14:textId="77777777" w:rsidR="00DE4ACD" w:rsidRDefault="00DE4ACD" w:rsidP="003C17F9">
      <w:pPr>
        <w:pStyle w:val="ListParagraph"/>
        <w:numPr>
          <w:ilvl w:val="0"/>
          <w:numId w:val="38"/>
        </w:numPr>
        <w:jc w:val="left"/>
      </w:pPr>
      <w:r>
        <w:t>Multiply.</w:t>
      </w:r>
    </w:p>
    <w:p w14:paraId="434D4542" w14:textId="3EE3E460" w:rsidR="00DE4ACD" w:rsidRDefault="00DE4ACD" w:rsidP="00897B86">
      <w:pPr>
        <w:spacing w:after="1560"/>
        <w:jc w:val="left"/>
      </w:pPr>
      <m:oMathPara>
        <m:oMath>
          <m:r>
            <w:rPr>
              <w:rFonts w:ascii="Cambria Math" w:hAnsi="Cambria Math"/>
            </w:rPr>
            <m:t>0⋅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0666DFC1" w14:textId="77777777" w:rsidR="00DE4ACD" w:rsidRDefault="00DE4ACD" w:rsidP="003C17F9">
      <w:pPr>
        <w:pStyle w:val="ListParagraph"/>
        <w:numPr>
          <w:ilvl w:val="0"/>
          <w:numId w:val="38"/>
        </w:numPr>
        <w:jc w:val="left"/>
      </w:pPr>
      <w:r>
        <w:lastRenderedPageBreak/>
        <w:t>Multiply. Write the answer in simplest form.</w:t>
      </w:r>
    </w:p>
    <w:p w14:paraId="33A29C5F" w14:textId="751450D9" w:rsidR="00DE4ACD" w:rsidRDefault="00A378BB" w:rsidP="00DD4E74">
      <w:pPr>
        <w:spacing w:after="2640"/>
        <w:jc w:val="left"/>
      </w:pPr>
      <m:oMathPara>
        <m:oMath>
          <m:r>
            <w:rPr>
              <w:rFonts w:ascii="Cambria Math" w:hAnsi="Cambria Math"/>
            </w:rPr>
            <m:t>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35</m:t>
              </m:r>
            </m:den>
          </m:f>
        </m:oMath>
      </m:oMathPara>
    </w:p>
    <w:p w14:paraId="0055B744" w14:textId="77777777" w:rsidR="00DE4ACD" w:rsidRDefault="00DE4ACD" w:rsidP="003C17F9">
      <w:pPr>
        <w:pStyle w:val="ListParagraph"/>
        <w:numPr>
          <w:ilvl w:val="0"/>
          <w:numId w:val="38"/>
        </w:numPr>
        <w:jc w:val="left"/>
      </w:pPr>
      <w:r>
        <w:t>Divide. Write your answer in simplest form.</w:t>
      </w:r>
    </w:p>
    <w:p w14:paraId="73645B81" w14:textId="4AC63160" w:rsidR="00DE4ACD" w:rsidRDefault="006F6FE1" w:rsidP="00DD4E74">
      <w:pPr>
        <w:spacing w:after="2640"/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21</m:t>
              </m:r>
            </m:den>
          </m:f>
          <m:r>
            <w:rPr>
              <w:rFonts w:ascii="Cambria Math" w:hAnsi="Cambria Math"/>
            </w:rPr>
            <m:t>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49</m:t>
              </m:r>
            </m:den>
          </m:f>
        </m:oMath>
      </m:oMathPara>
    </w:p>
    <w:p w14:paraId="6C175FB8" w14:textId="77777777" w:rsidR="00DE4ACD" w:rsidRDefault="00DE4ACD" w:rsidP="00DE4ACD">
      <w:pPr>
        <w:pStyle w:val="ListParagraph"/>
        <w:numPr>
          <w:ilvl w:val="0"/>
          <w:numId w:val="38"/>
        </w:numPr>
        <w:jc w:val="left"/>
      </w:pPr>
      <w:r>
        <w:t>Divide. Write your answer in simplest form.</w:t>
      </w:r>
    </w:p>
    <w:p w14:paraId="57C007CF" w14:textId="4F08F607" w:rsidR="00DE4ACD" w:rsidRDefault="00F15C75" w:rsidP="00D6657E">
      <w:pPr>
        <w:spacing w:after="2520"/>
        <w:jc w:val="left"/>
      </w:pPr>
      <m:oMathPara>
        <m:oMath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</m:oMath>
      </m:oMathPara>
    </w:p>
    <w:p w14:paraId="7CF874AD" w14:textId="77777777" w:rsidR="00897B86" w:rsidRDefault="00897B86" w:rsidP="00897B86">
      <w:pPr>
        <w:pStyle w:val="ListParagraph"/>
        <w:numPr>
          <w:ilvl w:val="0"/>
          <w:numId w:val="38"/>
        </w:numPr>
        <w:jc w:val="left"/>
      </w:pPr>
      <w:r>
        <w:t>Find the LCM of the list of numbers.</w:t>
      </w:r>
    </w:p>
    <w:p w14:paraId="62A100F0" w14:textId="230BE9A7" w:rsidR="00897B86" w:rsidRDefault="00F15C75" w:rsidP="00D6657E">
      <w:pPr>
        <w:spacing w:after="2520"/>
        <w:jc w:val="left"/>
      </w:pPr>
      <m:oMathPara>
        <m:oMath>
          <m: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10</m:t>
          </m:r>
        </m:oMath>
      </m:oMathPara>
    </w:p>
    <w:p w14:paraId="55ADED33" w14:textId="6CD82C2E" w:rsidR="00DE4ACD" w:rsidRDefault="001A05B5" w:rsidP="001A05B5">
      <w:pPr>
        <w:pStyle w:val="ListParagraph"/>
        <w:numPr>
          <w:ilvl w:val="0"/>
          <w:numId w:val="38"/>
        </w:numPr>
        <w:spacing w:after="3600"/>
        <w:jc w:val="lef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62E41AB" wp14:editId="2104280C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581525" cy="23812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4ACD">
        <w:t xml:space="preserve">Find a fractional part of a college student’s daily servings that should come from vegetables and </w:t>
      </w:r>
      <w:r w:rsidR="00513137">
        <w:t>fruits</w:t>
      </w:r>
      <w:r w:rsidR="00DE4ACD">
        <w:t>.</w:t>
      </w:r>
    </w:p>
    <w:p w14:paraId="7D445D41" w14:textId="77777777" w:rsidR="00DE4ACD" w:rsidRDefault="00DE4ACD" w:rsidP="001A05B5">
      <w:pPr>
        <w:pStyle w:val="ListParagraph"/>
        <w:numPr>
          <w:ilvl w:val="0"/>
          <w:numId w:val="38"/>
        </w:numPr>
        <w:spacing w:after="120"/>
        <w:jc w:val="left"/>
      </w:pPr>
      <w:r>
        <w:t>Write the fraction as an equivalent fraction with the given denominator.</w:t>
      </w:r>
    </w:p>
    <w:p w14:paraId="42BA94FA" w14:textId="2A9A23E1" w:rsidR="00DE4ACD" w:rsidRDefault="006F6FE1" w:rsidP="00F01C83">
      <w:pPr>
        <w:spacing w:after="1800"/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/>
            <m:den>
              <m:r>
                <w:rPr>
                  <w:rFonts w:ascii="Cambria Math" w:hAnsi="Cambria Math"/>
                </w:rPr>
                <m:t>60</m:t>
              </m:r>
            </m:den>
          </m:f>
        </m:oMath>
      </m:oMathPara>
    </w:p>
    <w:p w14:paraId="0AF21929" w14:textId="77777777" w:rsidR="00DE4ACD" w:rsidRDefault="00DE4ACD" w:rsidP="00897B86">
      <w:pPr>
        <w:pStyle w:val="ListParagraph"/>
        <w:numPr>
          <w:ilvl w:val="0"/>
          <w:numId w:val="38"/>
        </w:numPr>
        <w:jc w:val="left"/>
      </w:pPr>
      <w:r>
        <w:t>Add and simplify.</w:t>
      </w:r>
    </w:p>
    <w:p w14:paraId="04BBE150" w14:textId="56615020" w:rsidR="00DE4ACD" w:rsidRDefault="006F6FE1" w:rsidP="00F01C83">
      <w:pPr>
        <w:spacing w:after="2520"/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36BF5C02" w14:textId="77777777" w:rsidR="00DE4ACD" w:rsidRDefault="00DE4ACD" w:rsidP="00897B86">
      <w:pPr>
        <w:pStyle w:val="ListParagraph"/>
        <w:numPr>
          <w:ilvl w:val="0"/>
          <w:numId w:val="38"/>
        </w:numPr>
        <w:jc w:val="left"/>
      </w:pPr>
      <w:r>
        <w:t>Subtract.</w:t>
      </w:r>
    </w:p>
    <w:p w14:paraId="66397711" w14:textId="05A5AECB" w:rsidR="00DE4ACD" w:rsidRDefault="006F6FE1" w:rsidP="00F01C83">
      <w:pPr>
        <w:spacing w:after="2520"/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4599A5CF" w14:textId="77777777" w:rsidR="00DE4ACD" w:rsidRDefault="00DE4ACD" w:rsidP="00897B86">
      <w:pPr>
        <w:pStyle w:val="ListParagraph"/>
        <w:numPr>
          <w:ilvl w:val="0"/>
          <w:numId w:val="38"/>
        </w:numPr>
        <w:jc w:val="left"/>
      </w:pPr>
      <w:r>
        <w:lastRenderedPageBreak/>
        <w:t>Evaluate the given expression.</w:t>
      </w:r>
    </w:p>
    <w:p w14:paraId="327ADFD9" w14:textId="47741D25" w:rsidR="00DE4ACD" w:rsidRDefault="006F6FE1" w:rsidP="00F01C83">
      <w:pPr>
        <w:spacing w:after="2880"/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EEA6605" w14:textId="77777777" w:rsidR="00DE4ACD" w:rsidRDefault="00DE4ACD" w:rsidP="00897B86">
      <w:pPr>
        <w:pStyle w:val="ListParagraph"/>
        <w:numPr>
          <w:ilvl w:val="0"/>
          <w:numId w:val="38"/>
        </w:numPr>
        <w:jc w:val="left"/>
      </w:pPr>
      <w:r>
        <w:t>Perform the indicated operation.</w:t>
      </w:r>
    </w:p>
    <w:p w14:paraId="71588DA7" w14:textId="7783DD53" w:rsidR="00DE4ACD" w:rsidRDefault="004B359A" w:rsidP="00F01C83">
      <w:pPr>
        <w:spacing w:after="3240"/>
        <w:jc w:val="left"/>
      </w:pPr>
      <m:oMathPara>
        <m:oMath>
          <m:r>
            <w:rPr>
              <w:rFonts w:ascii="Cambria Math" w:hAnsi="Cambria Math"/>
            </w:rPr>
            <m:t>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</m:oMath>
      </m:oMathPara>
    </w:p>
    <w:p w14:paraId="6D3F3694" w14:textId="6C672515" w:rsidR="00DE4ACD" w:rsidRDefault="00DE4ACD" w:rsidP="00F01C83">
      <w:pPr>
        <w:pStyle w:val="ListParagraph"/>
        <w:numPr>
          <w:ilvl w:val="0"/>
          <w:numId w:val="38"/>
        </w:numPr>
        <w:spacing w:after="2640"/>
        <w:jc w:val="left"/>
      </w:pPr>
      <w:r>
        <w:t xml:space="preserve">Round </w:t>
      </w:r>
      <m:oMath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9684</m:t>
        </m:r>
      </m:oMath>
      <w:r>
        <w:t xml:space="preserve"> to the nearest </w:t>
      </w:r>
      <w:r w:rsidR="00BF05F2">
        <w:t>thousandth</w:t>
      </w:r>
      <w:r>
        <w:t>.</w:t>
      </w:r>
    </w:p>
    <w:p w14:paraId="2D1DAFCC" w14:textId="1B446629" w:rsidR="00DE4ACD" w:rsidRPr="00867856" w:rsidRDefault="00867856" w:rsidP="00F01C83">
      <w:pPr>
        <w:pStyle w:val="ListParagraph"/>
        <w:numPr>
          <w:ilvl w:val="0"/>
          <w:numId w:val="38"/>
        </w:numPr>
        <w:spacing w:after="2760"/>
        <w:jc w:val="left"/>
      </w:pPr>
      <w:r>
        <w:t xml:space="preserve">Round </w:t>
      </w:r>
      <m:oMath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1397</m:t>
        </m:r>
      </m:oMath>
      <w:r>
        <w:rPr>
          <w:rFonts w:eastAsiaTheme="minorEastAsia"/>
        </w:rPr>
        <w:t xml:space="preserve"> to the nearest thousandth.</w:t>
      </w:r>
    </w:p>
    <w:p w14:paraId="66EDEB77" w14:textId="77777777" w:rsidR="00867856" w:rsidRPr="00867856" w:rsidRDefault="00867856" w:rsidP="00897B86">
      <w:pPr>
        <w:pStyle w:val="ListParagraph"/>
        <w:numPr>
          <w:ilvl w:val="0"/>
          <w:numId w:val="38"/>
        </w:numPr>
        <w:jc w:val="left"/>
      </w:pPr>
      <w:r>
        <w:rPr>
          <w:rFonts w:eastAsiaTheme="minorEastAsia"/>
        </w:rPr>
        <w:lastRenderedPageBreak/>
        <w:t>Subtract.</w:t>
      </w:r>
    </w:p>
    <w:p w14:paraId="506F2393" w14:textId="669BB9C5" w:rsidR="00867856" w:rsidRPr="00867856" w:rsidRDefault="007A16C4" w:rsidP="00D6657E">
      <w:pPr>
        <w:spacing w:after="2160"/>
        <w:jc w:val="left"/>
      </w:pPr>
      <m:oMathPara>
        <m:oMath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00-</m:t>
          </m:r>
          <m:r>
            <w:rPr>
              <w:rFonts w:ascii="Cambria Math" w:hAnsi="Cambria Math"/>
            </w:rPr>
            <m:t>3.7</m:t>
          </m:r>
        </m:oMath>
      </m:oMathPara>
    </w:p>
    <w:p w14:paraId="52B49518" w14:textId="6C06A219" w:rsidR="00867856" w:rsidRDefault="001A05B5" w:rsidP="001A05B5">
      <w:pPr>
        <w:pStyle w:val="ListParagraph"/>
        <w:numPr>
          <w:ilvl w:val="0"/>
          <w:numId w:val="38"/>
        </w:numPr>
        <w:spacing w:after="3600"/>
        <w:jc w:val="left"/>
      </w:pPr>
      <w:r w:rsidRPr="001A05B5">
        <w:rPr>
          <w:noProof/>
        </w:rPr>
        <w:drawing>
          <wp:anchor distT="0" distB="0" distL="114300" distR="114300" simplePos="0" relativeHeight="251657216" behindDoc="0" locked="0" layoutInCell="1" allowOverlap="1" wp14:anchorId="654B438E" wp14:editId="3247A020">
            <wp:simplePos x="0" y="0"/>
            <wp:positionH relativeFrom="margin">
              <wp:posOffset>3874135</wp:posOffset>
            </wp:positionH>
            <wp:positionV relativeFrom="paragraph">
              <wp:posOffset>8255</wp:posOffset>
            </wp:positionV>
            <wp:extent cx="2971800" cy="12192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67856">
        <w:t xml:space="preserve">A landscape architect is planning a border for a lower garden shaped like a triangle. The sides of the garden measure </w:t>
      </w:r>
      <w:r>
        <w:t>1</w:t>
      </w:r>
      <w:r w:rsidR="007A16C4">
        <w:t>7</w:t>
      </w:r>
      <w:r>
        <w:t>.5</w:t>
      </w:r>
      <w:r w:rsidR="00867856">
        <w:t xml:space="preserve"> feet, 2</w:t>
      </w:r>
      <w:r w:rsidR="007A16C4">
        <w:t>4</w:t>
      </w:r>
      <w:r w:rsidR="00867856">
        <w:t>.</w:t>
      </w:r>
      <w:r w:rsidR="007A16C4">
        <w:t>22</w:t>
      </w:r>
      <w:r w:rsidR="00867856">
        <w:t xml:space="preserve"> feet, and 22.</w:t>
      </w:r>
      <w:r w:rsidR="007A16C4">
        <w:t>6</w:t>
      </w:r>
      <w:r w:rsidR="00867856">
        <w:t xml:space="preserve"> feet. Find the amount or border material needed.</w:t>
      </w:r>
    </w:p>
    <w:p w14:paraId="74C899A0" w14:textId="07F284F0" w:rsidR="00867856" w:rsidRPr="00867856" w:rsidRDefault="001A05B5" w:rsidP="00F01C83">
      <w:pPr>
        <w:pStyle w:val="ListParagraph"/>
        <w:numPr>
          <w:ilvl w:val="0"/>
          <w:numId w:val="38"/>
        </w:numPr>
        <w:spacing w:after="3360"/>
        <w:jc w:val="left"/>
      </w:pPr>
      <w:r w:rsidRPr="001A05B5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1B02F60D" wp14:editId="4F5F6E46">
            <wp:simplePos x="0" y="0"/>
            <wp:positionH relativeFrom="margin">
              <wp:posOffset>5367655</wp:posOffset>
            </wp:positionH>
            <wp:positionV relativeFrom="paragraph">
              <wp:posOffset>10160</wp:posOffset>
            </wp:positionV>
            <wp:extent cx="1387475" cy="1343025"/>
            <wp:effectExtent l="0" t="0" r="317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4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67856">
        <w:t xml:space="preserve">Find the circumference of the circle given to the right in terms of </w:t>
      </w:r>
      <m:oMath>
        <m:r>
          <w:rPr>
            <w:rFonts w:ascii="Cambria Math" w:hAnsi="Cambria Math"/>
          </w:rPr>
          <m:t>π.</m:t>
        </m:r>
      </m:oMath>
      <w:r w:rsidR="00867856">
        <w:rPr>
          <w:rFonts w:eastAsiaTheme="minorEastAsia"/>
        </w:rPr>
        <w:t xml:space="preserve"> Then use the approximation 3.14 for </w:t>
      </w:r>
      <m:oMath>
        <m:r>
          <w:rPr>
            <w:rFonts w:ascii="Cambria Math" w:eastAsiaTheme="minorEastAsia" w:hAnsi="Cambria Math"/>
          </w:rPr>
          <m:t>π</m:t>
        </m:r>
      </m:oMath>
      <w:r w:rsidR="00867856">
        <w:rPr>
          <w:rFonts w:eastAsiaTheme="minorEastAsia"/>
        </w:rPr>
        <w:t xml:space="preserve"> and approximate the circumference.</w:t>
      </w:r>
    </w:p>
    <w:p w14:paraId="63397C5E" w14:textId="77777777" w:rsidR="00867856" w:rsidRPr="00867856" w:rsidRDefault="00867856" w:rsidP="00897B86">
      <w:pPr>
        <w:pStyle w:val="ListParagraph"/>
        <w:numPr>
          <w:ilvl w:val="0"/>
          <w:numId w:val="38"/>
        </w:numPr>
        <w:jc w:val="left"/>
      </w:pPr>
      <w:r>
        <w:t>Divide.</w:t>
      </w:r>
    </w:p>
    <w:p w14:paraId="2F6515B0" w14:textId="4E5B7FD9" w:rsidR="00867856" w:rsidRPr="003C17F9" w:rsidRDefault="006F2F74" w:rsidP="00867856">
      <w:pPr>
        <w:jc w:val="left"/>
      </w:pPr>
      <m:oMathPara>
        <m:oMath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÷0.0</m:t>
          </m:r>
          <m:r>
            <w:rPr>
              <w:rFonts w:ascii="Cambria Math" w:hAnsi="Cambria Math"/>
            </w:rPr>
            <m:t>2</m:t>
          </m:r>
        </m:oMath>
      </m:oMathPara>
    </w:p>
    <w:sectPr w:rsidR="00867856" w:rsidRPr="003C17F9" w:rsidSect="00DD4E74">
      <w:headerReference w:type="default" r:id="rId14"/>
      <w:type w:val="continuous"/>
      <w:pgSz w:w="12240" w:h="15840"/>
      <w:pgMar w:top="720" w:right="720" w:bottom="720" w:left="72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57028" w14:textId="77777777" w:rsidR="006F6FE1" w:rsidRDefault="006F6FE1" w:rsidP="003F1C57">
      <w:pPr>
        <w:spacing w:after="0" w:line="240" w:lineRule="auto"/>
      </w:pPr>
      <w:r>
        <w:separator/>
      </w:r>
    </w:p>
  </w:endnote>
  <w:endnote w:type="continuationSeparator" w:id="0">
    <w:p w14:paraId="13996EF2" w14:textId="77777777" w:rsidR="006F6FE1" w:rsidRDefault="006F6FE1" w:rsidP="003F1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67C1C" w14:textId="77777777" w:rsidR="006F6FE1" w:rsidRDefault="006F6FE1" w:rsidP="003F1C57">
      <w:pPr>
        <w:spacing w:after="0" w:line="240" w:lineRule="auto"/>
      </w:pPr>
      <w:r>
        <w:separator/>
      </w:r>
    </w:p>
  </w:footnote>
  <w:footnote w:type="continuationSeparator" w:id="0">
    <w:p w14:paraId="07FF657D" w14:textId="77777777" w:rsidR="006F6FE1" w:rsidRDefault="006F6FE1" w:rsidP="003F1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E2CA8" w14:textId="5B6EA535" w:rsidR="003F1C57" w:rsidRDefault="00393C68">
    <w:pPr>
      <w:pStyle w:val="Header"/>
    </w:pPr>
    <w:r>
      <w:t>MAT 061 Exam 1 Fall 2021 v.2</w:t>
    </w:r>
  </w:p>
  <w:p w14:paraId="02CA2F36" w14:textId="77777777" w:rsidR="003F1C57" w:rsidRDefault="003F1C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A00"/>
    <w:multiLevelType w:val="hybridMultilevel"/>
    <w:tmpl w:val="9B8CFA04"/>
    <w:lvl w:ilvl="0" w:tplc="D200C462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A7582"/>
    <w:multiLevelType w:val="hybridMultilevel"/>
    <w:tmpl w:val="F0220FAC"/>
    <w:lvl w:ilvl="0" w:tplc="9B1047A6">
      <w:start w:val="4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023D7"/>
    <w:multiLevelType w:val="hybridMultilevel"/>
    <w:tmpl w:val="913AE14C"/>
    <w:lvl w:ilvl="0" w:tplc="D200C462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64FF2"/>
    <w:multiLevelType w:val="hybridMultilevel"/>
    <w:tmpl w:val="0F9C35CA"/>
    <w:lvl w:ilvl="0" w:tplc="D1FEAFC0">
      <w:start w:val="2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80202"/>
    <w:multiLevelType w:val="hybridMultilevel"/>
    <w:tmpl w:val="179C0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7674F"/>
    <w:multiLevelType w:val="hybridMultilevel"/>
    <w:tmpl w:val="DD9678F2"/>
    <w:lvl w:ilvl="0" w:tplc="563248E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A4ECF"/>
    <w:multiLevelType w:val="hybridMultilevel"/>
    <w:tmpl w:val="DD9678F2"/>
    <w:lvl w:ilvl="0" w:tplc="563248E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33C65"/>
    <w:multiLevelType w:val="hybridMultilevel"/>
    <w:tmpl w:val="F0220FAC"/>
    <w:lvl w:ilvl="0" w:tplc="9B1047A6">
      <w:start w:val="4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309FF"/>
    <w:multiLevelType w:val="hybridMultilevel"/>
    <w:tmpl w:val="0F9C35CA"/>
    <w:lvl w:ilvl="0" w:tplc="D1FEAFC0">
      <w:start w:val="2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01C33"/>
    <w:multiLevelType w:val="hybridMultilevel"/>
    <w:tmpl w:val="D884E7D8"/>
    <w:lvl w:ilvl="0" w:tplc="F498264E">
      <w:start w:val="3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D12DA1"/>
    <w:multiLevelType w:val="hybridMultilevel"/>
    <w:tmpl w:val="AF6E8DD4"/>
    <w:lvl w:ilvl="0" w:tplc="D29E9884">
      <w:start w:val="3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F4778"/>
    <w:multiLevelType w:val="hybridMultilevel"/>
    <w:tmpl w:val="259A0D48"/>
    <w:lvl w:ilvl="0" w:tplc="D200C462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17E3F"/>
    <w:multiLevelType w:val="hybridMultilevel"/>
    <w:tmpl w:val="D884E7D8"/>
    <w:lvl w:ilvl="0" w:tplc="F498264E">
      <w:start w:val="3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F0566F"/>
    <w:multiLevelType w:val="hybridMultilevel"/>
    <w:tmpl w:val="58F08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97CF8"/>
    <w:multiLevelType w:val="hybridMultilevel"/>
    <w:tmpl w:val="179C0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A96598"/>
    <w:multiLevelType w:val="hybridMultilevel"/>
    <w:tmpl w:val="FF922196"/>
    <w:lvl w:ilvl="0" w:tplc="D200C462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E53448"/>
    <w:multiLevelType w:val="hybridMultilevel"/>
    <w:tmpl w:val="B1C8E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382ECE"/>
    <w:multiLevelType w:val="hybridMultilevel"/>
    <w:tmpl w:val="E6527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9B2A0D"/>
    <w:multiLevelType w:val="hybridMultilevel"/>
    <w:tmpl w:val="EECCD18A"/>
    <w:lvl w:ilvl="0" w:tplc="D200C462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BE25FF"/>
    <w:multiLevelType w:val="hybridMultilevel"/>
    <w:tmpl w:val="73724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52362B"/>
    <w:multiLevelType w:val="hybridMultilevel"/>
    <w:tmpl w:val="621C3B0C"/>
    <w:lvl w:ilvl="0" w:tplc="960E0B1A">
      <w:start w:val="4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C27D08"/>
    <w:multiLevelType w:val="hybridMultilevel"/>
    <w:tmpl w:val="8D0EB9BC"/>
    <w:lvl w:ilvl="0" w:tplc="A2E245F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AF351F"/>
    <w:multiLevelType w:val="hybridMultilevel"/>
    <w:tmpl w:val="73724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D3127A"/>
    <w:multiLevelType w:val="hybridMultilevel"/>
    <w:tmpl w:val="179C0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0F01CB"/>
    <w:multiLevelType w:val="hybridMultilevel"/>
    <w:tmpl w:val="4F18D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082A78"/>
    <w:multiLevelType w:val="hybridMultilevel"/>
    <w:tmpl w:val="E1A4DB44"/>
    <w:lvl w:ilvl="0" w:tplc="D200C462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8974C7"/>
    <w:multiLevelType w:val="hybridMultilevel"/>
    <w:tmpl w:val="73724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F03FD2"/>
    <w:multiLevelType w:val="hybridMultilevel"/>
    <w:tmpl w:val="5824B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677599"/>
    <w:multiLevelType w:val="hybridMultilevel"/>
    <w:tmpl w:val="FA10D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5E4E16"/>
    <w:multiLevelType w:val="hybridMultilevel"/>
    <w:tmpl w:val="CD249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170A0A"/>
    <w:multiLevelType w:val="hybridMultilevel"/>
    <w:tmpl w:val="1AFA52FC"/>
    <w:lvl w:ilvl="0" w:tplc="10001EC6">
      <w:start w:val="6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B5246"/>
    <w:multiLevelType w:val="hybridMultilevel"/>
    <w:tmpl w:val="1B8627A0"/>
    <w:lvl w:ilvl="0" w:tplc="EF08BE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351069"/>
    <w:multiLevelType w:val="hybridMultilevel"/>
    <w:tmpl w:val="95848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AD4519"/>
    <w:multiLevelType w:val="hybridMultilevel"/>
    <w:tmpl w:val="F1981038"/>
    <w:lvl w:ilvl="0" w:tplc="E1422320">
      <w:start w:val="5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21547B"/>
    <w:multiLevelType w:val="hybridMultilevel"/>
    <w:tmpl w:val="DCD45742"/>
    <w:lvl w:ilvl="0" w:tplc="F18E9C6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F60F9F"/>
    <w:multiLevelType w:val="hybridMultilevel"/>
    <w:tmpl w:val="F5D69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EB7CB8"/>
    <w:multiLevelType w:val="hybridMultilevel"/>
    <w:tmpl w:val="DD9678F2"/>
    <w:lvl w:ilvl="0" w:tplc="563248E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CE2762"/>
    <w:multiLevelType w:val="hybridMultilevel"/>
    <w:tmpl w:val="0F9C35CA"/>
    <w:lvl w:ilvl="0" w:tplc="D1FEAFC0">
      <w:start w:val="2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682CC3"/>
    <w:multiLevelType w:val="hybridMultilevel"/>
    <w:tmpl w:val="774E6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2"/>
  </w:num>
  <w:num w:numId="3">
    <w:abstractNumId w:val="19"/>
  </w:num>
  <w:num w:numId="4">
    <w:abstractNumId w:val="24"/>
  </w:num>
  <w:num w:numId="5">
    <w:abstractNumId w:val="29"/>
  </w:num>
  <w:num w:numId="6">
    <w:abstractNumId w:val="35"/>
  </w:num>
  <w:num w:numId="7">
    <w:abstractNumId w:val="32"/>
  </w:num>
  <w:num w:numId="8">
    <w:abstractNumId w:val="13"/>
  </w:num>
  <w:num w:numId="9">
    <w:abstractNumId w:val="15"/>
  </w:num>
  <w:num w:numId="10">
    <w:abstractNumId w:val="25"/>
  </w:num>
  <w:num w:numId="11">
    <w:abstractNumId w:val="0"/>
  </w:num>
  <w:num w:numId="12">
    <w:abstractNumId w:val="18"/>
  </w:num>
  <w:num w:numId="13">
    <w:abstractNumId w:val="2"/>
  </w:num>
  <w:num w:numId="14">
    <w:abstractNumId w:val="11"/>
  </w:num>
  <w:num w:numId="15">
    <w:abstractNumId w:val="14"/>
  </w:num>
  <w:num w:numId="16">
    <w:abstractNumId w:val="27"/>
  </w:num>
  <w:num w:numId="17">
    <w:abstractNumId w:val="28"/>
  </w:num>
  <w:num w:numId="18">
    <w:abstractNumId w:val="21"/>
  </w:num>
  <w:num w:numId="19">
    <w:abstractNumId w:val="34"/>
  </w:num>
  <w:num w:numId="20">
    <w:abstractNumId w:val="31"/>
  </w:num>
  <w:num w:numId="21">
    <w:abstractNumId w:val="4"/>
  </w:num>
  <w:num w:numId="22">
    <w:abstractNumId w:val="16"/>
  </w:num>
  <w:num w:numId="23">
    <w:abstractNumId w:val="5"/>
  </w:num>
  <w:num w:numId="24">
    <w:abstractNumId w:val="3"/>
  </w:num>
  <w:num w:numId="25">
    <w:abstractNumId w:val="9"/>
  </w:num>
  <w:num w:numId="26">
    <w:abstractNumId w:val="7"/>
  </w:num>
  <w:num w:numId="27">
    <w:abstractNumId w:val="23"/>
  </w:num>
  <w:num w:numId="28">
    <w:abstractNumId w:val="6"/>
  </w:num>
  <w:num w:numId="29">
    <w:abstractNumId w:val="8"/>
  </w:num>
  <w:num w:numId="30">
    <w:abstractNumId w:val="12"/>
  </w:num>
  <w:num w:numId="31">
    <w:abstractNumId w:val="1"/>
  </w:num>
  <w:num w:numId="32">
    <w:abstractNumId w:val="36"/>
  </w:num>
  <w:num w:numId="33">
    <w:abstractNumId w:val="37"/>
  </w:num>
  <w:num w:numId="34">
    <w:abstractNumId w:val="10"/>
  </w:num>
  <w:num w:numId="35">
    <w:abstractNumId w:val="20"/>
  </w:num>
  <w:num w:numId="36">
    <w:abstractNumId w:val="33"/>
  </w:num>
  <w:num w:numId="37">
    <w:abstractNumId w:val="30"/>
  </w:num>
  <w:num w:numId="38">
    <w:abstractNumId w:val="1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7F9"/>
    <w:rsid w:val="00007FBD"/>
    <w:rsid w:val="00040D7D"/>
    <w:rsid w:val="00052B39"/>
    <w:rsid w:val="00065F29"/>
    <w:rsid w:val="000978BA"/>
    <w:rsid w:val="000E4525"/>
    <w:rsid w:val="000F4745"/>
    <w:rsid w:val="00134695"/>
    <w:rsid w:val="00162F5E"/>
    <w:rsid w:val="001A05B5"/>
    <w:rsid w:val="001C1DD3"/>
    <w:rsid w:val="001D16B3"/>
    <w:rsid w:val="001D6A0A"/>
    <w:rsid w:val="00206516"/>
    <w:rsid w:val="00221EB9"/>
    <w:rsid w:val="00224AB1"/>
    <w:rsid w:val="0023076A"/>
    <w:rsid w:val="00250F5F"/>
    <w:rsid w:val="002B72B7"/>
    <w:rsid w:val="00301BC8"/>
    <w:rsid w:val="0030405D"/>
    <w:rsid w:val="00306338"/>
    <w:rsid w:val="003227E6"/>
    <w:rsid w:val="003860B5"/>
    <w:rsid w:val="00393C68"/>
    <w:rsid w:val="00397592"/>
    <w:rsid w:val="003C17F9"/>
    <w:rsid w:val="003D3F3E"/>
    <w:rsid w:val="003F1C57"/>
    <w:rsid w:val="00414565"/>
    <w:rsid w:val="00444605"/>
    <w:rsid w:val="00471A5D"/>
    <w:rsid w:val="00480C58"/>
    <w:rsid w:val="004B359A"/>
    <w:rsid w:val="00513137"/>
    <w:rsid w:val="00531C68"/>
    <w:rsid w:val="00534DE4"/>
    <w:rsid w:val="00566C8F"/>
    <w:rsid w:val="0057035A"/>
    <w:rsid w:val="0057086E"/>
    <w:rsid w:val="005A6F5D"/>
    <w:rsid w:val="005E0D01"/>
    <w:rsid w:val="006477BD"/>
    <w:rsid w:val="00657555"/>
    <w:rsid w:val="00667D17"/>
    <w:rsid w:val="006928AA"/>
    <w:rsid w:val="006F2F74"/>
    <w:rsid w:val="006F6FE1"/>
    <w:rsid w:val="007026B4"/>
    <w:rsid w:val="00716C8F"/>
    <w:rsid w:val="00723790"/>
    <w:rsid w:val="00735193"/>
    <w:rsid w:val="007A16C4"/>
    <w:rsid w:val="007A5C43"/>
    <w:rsid w:val="007F7C20"/>
    <w:rsid w:val="00807DF3"/>
    <w:rsid w:val="00867856"/>
    <w:rsid w:val="00885346"/>
    <w:rsid w:val="00897B86"/>
    <w:rsid w:val="008B086B"/>
    <w:rsid w:val="00973DFE"/>
    <w:rsid w:val="009A5F55"/>
    <w:rsid w:val="009C074B"/>
    <w:rsid w:val="00A378BB"/>
    <w:rsid w:val="00A506DF"/>
    <w:rsid w:val="00A51351"/>
    <w:rsid w:val="00B20403"/>
    <w:rsid w:val="00BC4EB6"/>
    <w:rsid w:val="00BC5005"/>
    <w:rsid w:val="00BF05F2"/>
    <w:rsid w:val="00C516B6"/>
    <w:rsid w:val="00C77E9A"/>
    <w:rsid w:val="00D65616"/>
    <w:rsid w:val="00D6657E"/>
    <w:rsid w:val="00DA76B4"/>
    <w:rsid w:val="00DD4E74"/>
    <w:rsid w:val="00DE4ACD"/>
    <w:rsid w:val="00DF6476"/>
    <w:rsid w:val="00E4030F"/>
    <w:rsid w:val="00E4196A"/>
    <w:rsid w:val="00EC1779"/>
    <w:rsid w:val="00EC6094"/>
    <w:rsid w:val="00ED14FA"/>
    <w:rsid w:val="00EF43E1"/>
    <w:rsid w:val="00F01C83"/>
    <w:rsid w:val="00F0741D"/>
    <w:rsid w:val="00F15C75"/>
    <w:rsid w:val="00FA727E"/>
    <w:rsid w:val="00FE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E4587"/>
  <w15:chartTrackingRefBased/>
  <w15:docId w15:val="{457AEF51-D0FB-4086-A90E-9C943B48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30F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next w:val="Normal"/>
    <w:link w:val="Heading1Char"/>
    <w:uiPriority w:val="9"/>
    <w:qFormat/>
    <w:rsid w:val="0057086E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7086E"/>
    <w:pPr>
      <w:spacing w:before="40"/>
      <w:outlineLvl w:val="1"/>
    </w:pPr>
    <w:rPr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85346"/>
    <w:p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7DF3"/>
    <w:pPr>
      <w:spacing w:after="0" w:line="240" w:lineRule="auto"/>
      <w:contextualSpacing/>
      <w:jc w:val="center"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DF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534DE4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DE4"/>
    <w:rPr>
      <w:rFonts w:ascii="Arial" w:eastAsiaTheme="minorEastAsia" w:hAnsi="Arial" w:cstheme="majorBidi"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086E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086E"/>
    <w:rPr>
      <w:rFonts w:ascii="Arial" w:eastAsiaTheme="majorEastAsia" w:hAnsi="Arial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5346"/>
    <w:rPr>
      <w:rFonts w:ascii="Arial" w:eastAsiaTheme="majorEastAsia" w:hAnsi="Arial" w:cstheme="majorBid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85346"/>
    <w:rPr>
      <w:color w:val="808080"/>
    </w:rPr>
  </w:style>
  <w:style w:type="character" w:styleId="Strong">
    <w:name w:val="Strong"/>
    <w:basedOn w:val="DefaultParagraphFont"/>
    <w:uiPriority w:val="22"/>
    <w:qFormat/>
    <w:rsid w:val="00885346"/>
    <w:rPr>
      <w:b/>
      <w:bCs/>
    </w:rPr>
  </w:style>
  <w:style w:type="paragraph" w:styleId="ListParagraph">
    <w:name w:val="List Paragraph"/>
    <w:basedOn w:val="Normal"/>
    <w:uiPriority w:val="34"/>
    <w:qFormat/>
    <w:rsid w:val="00ED14F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3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79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1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C5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F1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C5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ears0010\Documents\Custom%20Office%20Templates\Workshee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_Collaboration_Space_Locked xmlns="c348e782-470f-4d1b-8632-38d8935401d8" xsi:nil="true"/>
    <_ip_UnifiedCompliancePolicyUIAction xmlns="http://schemas.microsoft.com/sharepoint/v3" xsi:nil="true"/>
    <TeamsChannelId xmlns="c348e782-470f-4d1b-8632-38d8935401d8" xsi:nil="true"/>
    <Self_Registration_Enabled xmlns="c348e782-470f-4d1b-8632-38d8935401d8" xsi:nil="true"/>
    <AppVersion xmlns="c348e782-470f-4d1b-8632-38d8935401d8" xsi:nil="true"/>
    <Invited_Teachers xmlns="c348e782-470f-4d1b-8632-38d8935401d8" xsi:nil="true"/>
    <IsNotebookLocked xmlns="c348e782-470f-4d1b-8632-38d8935401d8" xsi:nil="true"/>
    <NotebookType xmlns="c348e782-470f-4d1b-8632-38d8935401d8" xsi:nil="true"/>
    <Templates xmlns="c348e782-470f-4d1b-8632-38d8935401d8" xsi:nil="true"/>
    <_ip_UnifiedCompliancePolicyProperties xmlns="http://schemas.microsoft.com/sharepoint/v3" xsi:nil="true"/>
    <Owner xmlns="c348e782-470f-4d1b-8632-38d8935401d8">
      <UserInfo>
        <DisplayName/>
        <AccountId xsi:nil="true"/>
        <AccountType/>
      </UserInfo>
    </Owner>
    <Teachers xmlns="c348e782-470f-4d1b-8632-38d8935401d8">
      <UserInfo>
        <DisplayName/>
        <AccountId xsi:nil="true"/>
        <AccountType/>
      </UserInfo>
    </Teachers>
    <Students xmlns="c348e782-470f-4d1b-8632-38d8935401d8">
      <UserInfo>
        <DisplayName/>
        <AccountId xsi:nil="true"/>
        <AccountType/>
      </UserInfo>
    </Students>
    <Student_Groups xmlns="c348e782-470f-4d1b-8632-38d8935401d8">
      <UserInfo>
        <DisplayName/>
        <AccountId xsi:nil="true"/>
        <AccountType/>
      </UserInfo>
    </Student_Groups>
    <Has_Teacher_Only_SectionGroup xmlns="c348e782-470f-4d1b-8632-38d8935401d8" xsi:nil="true"/>
    <DefaultSectionNames xmlns="c348e782-470f-4d1b-8632-38d8935401d8" xsi:nil="true"/>
    <Invited_Students xmlns="c348e782-470f-4d1b-8632-38d8935401d8" xsi:nil="true"/>
    <FolderType xmlns="c348e782-470f-4d1b-8632-38d8935401d8" xsi:nil="true"/>
    <CultureName xmlns="c348e782-470f-4d1b-8632-38d8935401d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B1DF3E0DB0654B89A2B7A133ABF7F4" ma:contentTypeVersion="31" ma:contentTypeDescription="Create a new document." ma:contentTypeScope="" ma:versionID="23ad8d5ec3a4e11727d1e905740a63c8">
  <xsd:schema xmlns:xsd="http://www.w3.org/2001/XMLSchema" xmlns:xs="http://www.w3.org/2001/XMLSchema" xmlns:p="http://schemas.microsoft.com/office/2006/metadata/properties" xmlns:ns1="http://schemas.microsoft.com/sharepoint/v3" xmlns:ns3="06e04983-b3b1-4b9f-a6bd-9f1ff28424a2" xmlns:ns4="c348e782-470f-4d1b-8632-38d8935401d8" targetNamespace="http://schemas.microsoft.com/office/2006/metadata/properties" ma:root="true" ma:fieldsID="7ed91c5eb5b4e842f92da2e75aee7cf4" ns1:_="" ns3:_="" ns4:_="">
    <xsd:import namespace="http://schemas.microsoft.com/sharepoint/v3"/>
    <xsd:import namespace="06e04983-b3b1-4b9f-a6bd-9f1ff28424a2"/>
    <xsd:import namespace="c348e782-470f-4d1b-8632-38d8935401d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msChannelId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04983-b3b1-4b9f-a6bd-9f1ff28424a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8e782-470f-4d1b-8632-38d893540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Teachers" ma:index="2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3" nillable="true" ma:displayName="Is Collaboration Space Locked" ma:internalName="Is_Collaboration_Space_Locked">
      <xsd:simpleType>
        <xsd:restriction base="dms:Boolean"/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5395CC-E754-4A14-A322-611A875B611E}">
  <ds:schemaRefs>
    <ds:schemaRef ds:uri="http://schemas.microsoft.com/office/2006/metadata/properties"/>
    <ds:schemaRef ds:uri="http://schemas.microsoft.com/office/infopath/2007/PartnerControls"/>
    <ds:schemaRef ds:uri="c348e782-470f-4d1b-8632-38d8935401d8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7DF503B-8D1E-4BC2-9C16-D9251348C5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1FFC55-EDA8-4C94-B525-0B2FEA989D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6e04983-b3b1-4b9f-a6bd-9f1ff28424a2"/>
    <ds:schemaRef ds:uri="c348e782-470f-4d1b-8632-38d893540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Worksheets</Template>
  <TotalTime>1</TotalTime>
  <Pages>6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 061 - Exam 2 v2 - Fall 2019</vt:lpstr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 061 - Exam 2 v2 - Fall 2019</dc:title>
  <dc:subject/>
  <dc:creator>Sears, Christopher M (Maysville)</dc:creator>
  <cp:keywords>MAT 061</cp:keywords>
  <dc:description/>
  <cp:lastModifiedBy>Sears, Christopher M (Maysville)</cp:lastModifiedBy>
  <cp:revision>8</cp:revision>
  <cp:lastPrinted>2020-02-10T13:09:00Z</cp:lastPrinted>
  <dcterms:created xsi:type="dcterms:W3CDTF">2021-12-01T14:27:00Z</dcterms:created>
  <dcterms:modified xsi:type="dcterms:W3CDTF">2021-12-01T14:28:00Z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0x01010043B1DF3E0DB0654B89A2B7A133ABF7F4</vt:lpwstr>
  </property>
</Properties>
</file>