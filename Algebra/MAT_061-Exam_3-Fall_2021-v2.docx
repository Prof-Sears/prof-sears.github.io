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44C6" w14:textId="4B371702" w:rsidR="002D0365" w:rsidRDefault="002D0365" w:rsidP="002D0365">
      <w:pPr>
        <w:pStyle w:val="Title"/>
      </w:pPr>
      <w:bookmarkStart w:id="0" w:name="_copoowckriq9" w:colFirst="0" w:colLast="0"/>
      <w:bookmarkEnd w:id="0"/>
      <w:r>
        <w:t>Exam 3</w:t>
      </w:r>
      <w:r w:rsidR="00F17FF1">
        <w:t xml:space="preserve"> – </w:t>
      </w:r>
      <w:r w:rsidR="00565C49">
        <w:t>Make Up</w:t>
      </w:r>
    </w:p>
    <w:p w14:paraId="582434AC" w14:textId="77777777" w:rsidR="002D0365" w:rsidRDefault="002D0365" w:rsidP="002D0365">
      <w:pPr>
        <w:pStyle w:val="Subtitle"/>
      </w:pPr>
      <w:bookmarkStart w:id="1" w:name="_cvkqf3d5mwgw" w:colFirst="0" w:colLast="0"/>
      <w:bookmarkEnd w:id="1"/>
      <w:r>
        <w:t>Foundations of College Algebra</w:t>
      </w:r>
    </w:p>
    <w:p w14:paraId="00059509" w14:textId="77777777" w:rsidR="002D0365" w:rsidRDefault="002D0365" w:rsidP="002D0365">
      <w:r>
        <w:rPr>
          <w:b/>
        </w:rPr>
        <w:t>Directions</w:t>
      </w:r>
      <w:r>
        <w:t>: Solve the questions below. Show your work. You are allowed to use a calculator, but not notes, a cellphone, or a smartwatch.</w:t>
      </w:r>
    </w:p>
    <w:p w14:paraId="713338FB" w14:textId="0E8ABC87" w:rsidR="002D0365" w:rsidRDefault="002D0365" w:rsidP="002D0365">
      <w:pPr>
        <w:numPr>
          <w:ilvl w:val="0"/>
          <w:numId w:val="38"/>
        </w:numPr>
        <w:ind w:left="360"/>
      </w:pPr>
      <w:r>
        <w:t>Solve the equation.</w:t>
      </w:r>
    </w:p>
    <w:p w14:paraId="551DF6A9" w14:textId="25C4D48C" w:rsidR="002D0365" w:rsidRPr="001D668E" w:rsidRDefault="001D668E" w:rsidP="002D0365">
      <w:pPr>
        <w:spacing w:after="2880" w:line="273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=7-12n</m:t>
          </m:r>
        </m:oMath>
      </m:oMathPara>
    </w:p>
    <w:p w14:paraId="798C945F" w14:textId="3FFF6A7E" w:rsidR="002D0365" w:rsidRDefault="006F7AC1" w:rsidP="008C5C0E">
      <w:pPr>
        <w:numPr>
          <w:ilvl w:val="0"/>
          <w:numId w:val="38"/>
        </w:numPr>
        <w:spacing w:after="2880"/>
        <w:ind w:left="360"/>
      </w:pPr>
      <w:r>
        <w:t>A 7-foot board is cut into two pieces</w:t>
      </w:r>
      <w:r w:rsidR="002D0365">
        <w:t>.</w:t>
      </w:r>
      <w:r>
        <w:t xml:space="preserve"> If one piece is </w:t>
      </w:r>
      <m:oMath>
        <m:r>
          <w:rPr>
            <w:rFonts w:ascii="Cambria Math" w:hAnsi="Cambria Math"/>
          </w:rPr>
          <m:t>x</m:t>
        </m:r>
      </m:oMath>
      <w:r>
        <w:t xml:space="preserve"> feet long, express the other length in terms of </w:t>
      </w:r>
      <m:oMath>
        <m:r>
          <w:rPr>
            <w:rFonts w:ascii="Cambria Math" w:hAnsi="Cambria Math"/>
          </w:rPr>
          <m:t>x</m:t>
        </m:r>
      </m:oMath>
      <w:r w:rsidR="008C5C0E">
        <w:t>.</w:t>
      </w:r>
    </w:p>
    <w:p w14:paraId="234BA1A5" w14:textId="1E8AE240" w:rsidR="002D0365" w:rsidRDefault="002D0365" w:rsidP="002D0365">
      <w:pPr>
        <w:numPr>
          <w:ilvl w:val="0"/>
          <w:numId w:val="38"/>
        </w:numPr>
        <w:ind w:left="360"/>
      </w:pPr>
      <w:r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27850C83" w14:textId="69FCEAE3" w:rsidR="002D0365" w:rsidRPr="00F17FF1" w:rsidRDefault="008C5C0E" w:rsidP="002D0365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-1=-4</m:t>
        </m:r>
      </m:oMath>
      <w:r w:rsidR="002D0365" w:rsidRPr="00F17FF1">
        <w:br w:type="page"/>
      </w:r>
    </w:p>
    <w:p w14:paraId="363DC1B3" w14:textId="77777777" w:rsidR="002D0365" w:rsidRDefault="002D0365" w:rsidP="002D0365">
      <w:pPr>
        <w:numPr>
          <w:ilvl w:val="0"/>
          <w:numId w:val="38"/>
        </w:numPr>
        <w:ind w:left="360"/>
      </w:pPr>
      <w:r>
        <w:lastRenderedPageBreak/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A3CCE22" w14:textId="4B0EA059" w:rsidR="002D0365" w:rsidRPr="00F17FF1" w:rsidRDefault="008C5C0E" w:rsidP="002D0365">
      <w:pPr>
        <w:spacing w:after="2880" w:line="273" w:lineRule="auto"/>
        <w:jc w:val="center"/>
      </w:pPr>
      <m:oMathPara>
        <m:oMath>
          <m:r>
            <w:rPr>
              <w:rFonts w:ascii="Cambria Math" w:hAnsi="Cambria Math"/>
            </w:rPr>
            <m:t>3x+16=9x+22</m:t>
          </m:r>
        </m:oMath>
      </m:oMathPara>
    </w:p>
    <w:p w14:paraId="30E78606" w14:textId="77777777" w:rsidR="002D0365" w:rsidRDefault="002D0365" w:rsidP="002D0365">
      <w:pPr>
        <w:numPr>
          <w:ilvl w:val="0"/>
          <w:numId w:val="38"/>
        </w:numPr>
        <w:ind w:left="360"/>
      </w:pPr>
      <w:r>
        <w:t>Solve.</w:t>
      </w:r>
    </w:p>
    <w:p w14:paraId="3D0D585D" w14:textId="446A113B" w:rsidR="002D0365" w:rsidRDefault="00B37AB3" w:rsidP="002D0365">
      <w:pPr>
        <w:spacing w:after="2880" w:line="273" w:lineRule="auto"/>
        <w:jc w:val="center"/>
      </w:pPr>
      <m:oMathPara>
        <m:oMath>
          <m:r>
            <w:rPr>
              <w:rFonts w:ascii="Cambria Math" w:hAnsi="Cambria Math"/>
            </w:rPr>
            <m:t>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2y-1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4403CCDD" w14:textId="77777777" w:rsidR="002D0365" w:rsidRDefault="002D0365" w:rsidP="002D0365">
      <w:pPr>
        <w:numPr>
          <w:ilvl w:val="0"/>
          <w:numId w:val="38"/>
        </w:numPr>
        <w:ind w:left="360"/>
      </w:pPr>
      <w:r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0D71565" w14:textId="580D479A" w:rsidR="002D0365" w:rsidRDefault="00B37AB3" w:rsidP="002D0365">
      <w:pPr>
        <w:spacing w:after="2880" w:line="273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=-2</m:t>
          </m:r>
        </m:oMath>
      </m:oMathPara>
    </w:p>
    <w:p w14:paraId="365CBF19" w14:textId="77777777" w:rsidR="002D0365" w:rsidRDefault="002D0365" w:rsidP="002D0365">
      <w:pPr>
        <w:numPr>
          <w:ilvl w:val="0"/>
          <w:numId w:val="38"/>
        </w:numPr>
        <w:ind w:left="360"/>
      </w:pPr>
      <w:r>
        <w:t xml:space="preserve">Using </w:t>
      </w:r>
      <m:oMath>
        <m:r>
          <w:rPr>
            <w:rFonts w:ascii="Cambria Math" w:hAnsi="Cambria Math"/>
          </w:rPr>
          <m:t>x</m:t>
        </m:r>
      </m:oMath>
      <w:r>
        <w:t xml:space="preserve"> as the unknown number, write the statement below as an equation.</w:t>
      </w:r>
    </w:p>
    <w:p w14:paraId="1F1C0224" w14:textId="5A6686AF" w:rsidR="002D0365" w:rsidRDefault="00F17FF1" w:rsidP="002D0365">
      <w:pPr>
        <w:spacing w:after="2160" w:line="273" w:lineRule="auto"/>
        <w:jc w:val="center"/>
      </w:pPr>
      <w:r>
        <w:t>Four</w:t>
      </w:r>
      <w:r w:rsidR="002D0365">
        <w:t xml:space="preserve"> times a number, minus </w:t>
      </w:r>
      <w:r w:rsidR="000F090D">
        <w:t>4</w:t>
      </w:r>
      <w:r w:rsidR="002D0365">
        <w:t xml:space="preserve">, is equal to </w:t>
      </w:r>
      <w:r>
        <w:t>three</w:t>
      </w:r>
      <w:r w:rsidR="002D0365">
        <w:t xml:space="preserve"> times the number, plus </w:t>
      </w:r>
      <w:r w:rsidR="000F090D">
        <w:t>7</w:t>
      </w:r>
    </w:p>
    <w:p w14:paraId="108AF3AD" w14:textId="5D8A5152" w:rsidR="002D0365" w:rsidRDefault="002D0365" w:rsidP="002D0365">
      <w:pPr>
        <w:numPr>
          <w:ilvl w:val="0"/>
          <w:numId w:val="38"/>
        </w:numPr>
        <w:spacing w:after="2880" w:line="273" w:lineRule="auto"/>
        <w:ind w:left="360"/>
      </w:pPr>
      <w:r>
        <w:lastRenderedPageBreak/>
        <w:t xml:space="preserve">A car rental agency advertised renting a car for </w:t>
      </w:r>
      <w:r w:rsidR="00F17FF1">
        <w:t>$2</w:t>
      </w:r>
      <w:r w:rsidR="000F090D">
        <w:t>8</w:t>
      </w:r>
      <w:r>
        <w:t>.95 per day and $0.</w:t>
      </w:r>
      <w:r w:rsidR="000F090D">
        <w:t>33</w:t>
      </w:r>
      <w:r>
        <w:t xml:space="preserve"> per mile. If </w:t>
      </w:r>
      <w:r w:rsidR="00F17FF1">
        <w:t>Trevor</w:t>
      </w:r>
      <w:r>
        <w:t xml:space="preserve"> rents this car for </w:t>
      </w:r>
      <w:r w:rsidR="00F17FF1">
        <w:t>3</w:t>
      </w:r>
      <w:r>
        <w:t xml:space="preserve"> days, how many whole miles can he drive on a $</w:t>
      </w:r>
      <w:r w:rsidR="00D3146A">
        <w:t>1</w:t>
      </w:r>
      <w:r>
        <w:t>50 budget?</w:t>
      </w:r>
    </w:p>
    <w:p w14:paraId="022EC200" w14:textId="77777777" w:rsidR="002D0365" w:rsidRDefault="002D0365" w:rsidP="002D0365">
      <w:pPr>
        <w:numPr>
          <w:ilvl w:val="0"/>
          <w:numId w:val="38"/>
        </w:numPr>
        <w:ind w:left="360"/>
      </w:pPr>
      <w:r>
        <w:t>Solve the formula for the specified variable.</w:t>
      </w:r>
    </w:p>
    <w:p w14:paraId="56D52FB9" w14:textId="2FB03661" w:rsidR="002D0365" w:rsidRDefault="00F17FF1" w:rsidP="002D0365">
      <w:pPr>
        <w:spacing w:after="2880" w:line="273" w:lineRule="auto"/>
        <w:jc w:val="center"/>
      </w:pPr>
      <m:oMath>
        <m:r>
          <w:rPr>
            <w:rFonts w:ascii="Cambria Math" w:hAnsi="Cambria Math"/>
          </w:rPr>
          <m:t>Q=R+Rst</m:t>
        </m:r>
      </m:oMath>
      <w:r w:rsidR="002D0365">
        <w:t xml:space="preserve"> for </w:t>
      </w:r>
      <m:oMath>
        <m:r>
          <w:rPr>
            <w:rFonts w:ascii="Cambria Math" w:hAnsi="Cambria Math"/>
          </w:rPr>
          <m:t>t</m:t>
        </m:r>
      </m:oMath>
    </w:p>
    <w:p w14:paraId="57F8AD6B" w14:textId="109B4A9D" w:rsidR="00021D04" w:rsidRDefault="00021D04" w:rsidP="002D0365">
      <w:pPr>
        <w:numPr>
          <w:ilvl w:val="0"/>
          <w:numId w:val="38"/>
        </w:numPr>
        <w:ind w:left="360"/>
      </w:pPr>
      <w:r>
        <w:t>Graph the inequality on a number line.</w:t>
      </w:r>
    </w:p>
    <w:p w14:paraId="308A3158" w14:textId="389DF79B" w:rsidR="00021D04" w:rsidRPr="00581C38" w:rsidRDefault="00581C38" w:rsidP="00021D04">
      <m:oMathPara>
        <m:oMath>
          <m:r>
            <w:rPr>
              <w:rFonts w:ascii="Cambria Math" w:hAnsi="Cambria Math"/>
            </w:rPr>
            <m:t>2≤m</m:t>
          </m:r>
        </m:oMath>
      </m:oMathPara>
    </w:p>
    <w:p w14:paraId="1F30C57C" w14:textId="1AC71646" w:rsidR="00581C38" w:rsidRDefault="00C409C4" w:rsidP="00C409C4">
      <w:r>
        <w:rPr>
          <w:noProof/>
        </w:rPr>
        <w:drawing>
          <wp:inline distT="0" distB="0" distL="0" distR="0" wp14:anchorId="51FBB2E7" wp14:editId="211DDDBA">
            <wp:extent cx="4942840" cy="1147313"/>
            <wp:effectExtent l="0" t="0" r="0" b="0"/>
            <wp:docPr id="1" name="Picture 1" descr="The Number Line (Key St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mber Line (Key Stage 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32" cy="115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BECE" w14:textId="16230161" w:rsidR="002D0365" w:rsidRDefault="002D0365" w:rsidP="002D0365">
      <w:pPr>
        <w:numPr>
          <w:ilvl w:val="0"/>
          <w:numId w:val="38"/>
        </w:numPr>
        <w:ind w:left="360"/>
      </w:pPr>
      <w:r>
        <w:t>Solve the inequality. Write the solution set in set notation.</w:t>
      </w:r>
    </w:p>
    <w:p w14:paraId="2188AC65" w14:textId="5A4D3BDA" w:rsidR="002D0365" w:rsidRDefault="0064037A" w:rsidP="007510C6">
      <w:pPr>
        <w:spacing w:after="3720"/>
        <w:jc w:val="center"/>
      </w:pPr>
      <m:oMathPara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-4x≥-6</m:t>
          </m:r>
        </m:oMath>
      </m:oMathPara>
    </w:p>
    <w:p w14:paraId="0CA3FD44" w14:textId="77777777" w:rsidR="002D0365" w:rsidRDefault="002D0365" w:rsidP="002D0365">
      <w:pPr>
        <w:numPr>
          <w:ilvl w:val="0"/>
          <w:numId w:val="38"/>
        </w:numPr>
        <w:ind w:left="360"/>
      </w:pPr>
      <w:r>
        <w:lastRenderedPageBreak/>
        <w:t>Complete the table of ordered pairs for the linear equation.</w:t>
      </w:r>
    </w:p>
    <w:p w14:paraId="0A37D354" w14:textId="2C4E9B7D" w:rsidR="002D0365" w:rsidRDefault="002D0365" w:rsidP="002D0365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2x-13</m:t>
          </m:r>
        </m:oMath>
      </m:oMathPara>
    </w:p>
    <w:tbl>
      <w:tblPr>
        <w:tblW w:w="1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</w:tblGrid>
      <w:tr w:rsidR="002D0365" w14:paraId="74EBDE1F" w14:textId="77777777" w:rsidTr="001648EF">
        <w:trPr>
          <w:trHeight w:val="560"/>
        </w:trPr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E4C8" w14:textId="77777777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8706" w14:textId="77777777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2D0365" w14:paraId="2F89DE46" w14:textId="77777777" w:rsidTr="001648EF">
        <w:trPr>
          <w:trHeight w:val="560"/>
        </w:trPr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4F83" w14:textId="77777777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1EFF" w14:textId="77777777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2D0365" w14:paraId="41B32A7D" w14:textId="77777777" w:rsidTr="001648EF">
        <w:trPr>
          <w:trHeight w:val="560"/>
        </w:trPr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01C3" w14:textId="5EAFDABB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89FB" w14:textId="7BF7814E" w:rsidR="002D0365" w:rsidRDefault="00955A68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</m:t>
                </m:r>
              </m:oMath>
            </m:oMathPara>
          </w:p>
        </w:tc>
      </w:tr>
      <w:tr w:rsidR="002D0365" w14:paraId="62C2C845" w14:textId="77777777" w:rsidTr="001648EF">
        <w:trPr>
          <w:trHeight w:val="560"/>
        </w:trPr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E21E" w14:textId="18001EA7" w:rsidR="002D0365" w:rsidRDefault="00955A68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512B" w14:textId="61D83DAB" w:rsidR="002D0365" w:rsidRDefault="002D0365" w:rsidP="00164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6589DD40" w14:textId="3A31FD4F" w:rsidR="002D0365" w:rsidRDefault="002D0365" w:rsidP="00C76233">
      <w:pPr>
        <w:spacing w:after="2160"/>
      </w:pPr>
    </w:p>
    <w:p w14:paraId="40A7D3D4" w14:textId="24743496" w:rsidR="00C76233" w:rsidRDefault="00C76233" w:rsidP="002D0365">
      <w:pPr>
        <w:numPr>
          <w:ilvl w:val="0"/>
          <w:numId w:val="38"/>
        </w:numPr>
        <w:ind w:left="360"/>
      </w:pPr>
      <w:r>
        <w:t>Graph the linear equation.</w:t>
      </w:r>
    </w:p>
    <w:p w14:paraId="191235F0" w14:textId="7384E5BC" w:rsidR="00C76233" w:rsidRPr="00C76233" w:rsidRDefault="00C76233" w:rsidP="00C76233"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x-4</m:t>
          </m:r>
        </m:oMath>
      </m:oMathPara>
    </w:p>
    <w:p w14:paraId="4C6E5D33" w14:textId="4494C3DF" w:rsidR="00C76233" w:rsidRDefault="006358B4" w:rsidP="00A62DF8">
      <w:pPr>
        <w:jc w:val="left"/>
      </w:pPr>
      <w:r w:rsidRPr="006358B4">
        <w:lastRenderedPageBreak/>
        <w:drawing>
          <wp:inline distT="0" distB="0" distL="0" distR="0" wp14:anchorId="1A2B237F" wp14:editId="03FD7EAE">
            <wp:extent cx="4391638" cy="4391638"/>
            <wp:effectExtent l="0" t="0" r="9525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C69A" w14:textId="24392E09" w:rsidR="002D0365" w:rsidRDefault="008D20E1" w:rsidP="002D0365">
      <w:pPr>
        <w:numPr>
          <w:ilvl w:val="0"/>
          <w:numId w:val="38"/>
        </w:numPr>
        <w:ind w:left="360"/>
      </w:pPr>
      <w:r>
        <w:t>Graph the linear equation</w:t>
      </w:r>
    </w:p>
    <w:p w14:paraId="222F070D" w14:textId="2EF18DE3" w:rsidR="002D0365" w:rsidRPr="006358B4" w:rsidRDefault="007C50EA" w:rsidP="007A664F">
      <w:pPr>
        <w:jc w:val="right"/>
      </w:pPr>
      <m:oMathPara>
        <m:oMath>
          <m:r>
            <w:rPr>
              <w:rFonts w:ascii="Cambria Math" w:hAnsi="Cambria Math"/>
            </w:rPr>
            <m:t>4x+3y=12</m:t>
          </m:r>
        </m:oMath>
      </m:oMathPara>
    </w:p>
    <w:p w14:paraId="03DD0B8B" w14:textId="678909D5" w:rsidR="006358B4" w:rsidRPr="00C76233" w:rsidRDefault="0074772A" w:rsidP="00A62DF8">
      <w:pPr>
        <w:jc w:val="left"/>
      </w:pPr>
      <w:r w:rsidRPr="0074772A">
        <w:lastRenderedPageBreak/>
        <w:drawing>
          <wp:inline distT="0" distB="0" distL="0" distR="0" wp14:anchorId="0F4B1037" wp14:editId="4DB9CDAB">
            <wp:extent cx="4391638" cy="4391638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9E" w14:textId="77777777" w:rsidR="00C76233" w:rsidRDefault="00C76233" w:rsidP="007A664F">
      <w:pPr>
        <w:jc w:val="right"/>
      </w:pPr>
    </w:p>
    <w:p w14:paraId="012E328D" w14:textId="4C6F834D" w:rsidR="007A664F" w:rsidRDefault="00A62DF8" w:rsidP="007C50EA">
      <w:pPr>
        <w:numPr>
          <w:ilvl w:val="0"/>
          <w:numId w:val="38"/>
        </w:numPr>
        <w:spacing w:after="6120"/>
        <w:ind w:left="36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6CBA900" wp14:editId="6ADB51D6">
            <wp:simplePos x="0" y="0"/>
            <wp:positionH relativeFrom="column">
              <wp:posOffset>2975610</wp:posOffset>
            </wp:positionH>
            <wp:positionV relativeFrom="paragraph">
              <wp:posOffset>210185</wp:posOffset>
            </wp:positionV>
            <wp:extent cx="3200400" cy="31584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365">
        <w:t>Use the points shown on the graph to find the slope of the line.</w:t>
      </w:r>
    </w:p>
    <w:p w14:paraId="526C46F3" w14:textId="77777777" w:rsidR="002D0365" w:rsidRDefault="002D0365" w:rsidP="002D0365">
      <w:pPr>
        <w:numPr>
          <w:ilvl w:val="0"/>
          <w:numId w:val="38"/>
        </w:numPr>
        <w:ind w:left="360"/>
      </w:pPr>
      <w:r>
        <w:lastRenderedPageBreak/>
        <w:t>Find the slope of the line.</w:t>
      </w:r>
    </w:p>
    <w:p w14:paraId="1EEAB8B6" w14:textId="47F635D2" w:rsidR="002D0365" w:rsidRDefault="002D0365" w:rsidP="007C50EA">
      <w:pPr>
        <w:spacing w:after="1920" w:line="273" w:lineRule="auto"/>
        <w:jc w:val="center"/>
      </w:pPr>
      <m:oMathPara>
        <m:oMath>
          <m:r>
            <w:rPr>
              <w:rFonts w:ascii="Cambria Math" w:hAnsi="Cambria Math"/>
            </w:rPr>
            <m:t>y=5x-5</m:t>
          </m:r>
        </m:oMath>
      </m:oMathPara>
    </w:p>
    <w:p w14:paraId="2DBCEF31" w14:textId="77777777" w:rsidR="002D0365" w:rsidRDefault="002D0365" w:rsidP="002D0365">
      <w:pPr>
        <w:numPr>
          <w:ilvl w:val="0"/>
          <w:numId w:val="38"/>
        </w:numPr>
        <w:ind w:left="360"/>
      </w:pPr>
      <w:r>
        <w:t xml:space="preserve">Write an equation of the line with the given slope, </w:t>
      </w:r>
      <m:oMath>
        <m:r>
          <w:rPr>
            <w:rFonts w:ascii="Cambria Math" w:hAnsi="Cambria Math"/>
          </w:rPr>
          <m:t>m</m:t>
        </m:r>
      </m:oMath>
      <w:r>
        <w:t xml:space="preserve">, and </w:t>
      </w:r>
      <m:oMath>
        <m:r>
          <w:rPr>
            <w:rFonts w:ascii="Cambria Math" w:hAnsi="Cambria Math"/>
          </w:rPr>
          <m:t>y</m:t>
        </m:r>
      </m:oMath>
      <w:r>
        <w:t xml:space="preserve">-intercept </w:t>
      </w:r>
      <m:oMath>
        <m:r>
          <w:rPr>
            <w:rFonts w:ascii="Cambria Math" w:hAnsi="Cambria Math"/>
          </w:rPr>
          <m:t>(0,b)</m:t>
        </m:r>
      </m:oMath>
      <w:r>
        <w:t>.</w:t>
      </w:r>
    </w:p>
    <w:p w14:paraId="4430F2CF" w14:textId="48FC23EB" w:rsidR="002D0365" w:rsidRDefault="007C50EA" w:rsidP="00632FFF">
      <w:pPr>
        <w:spacing w:after="2880" w:line="273" w:lineRule="auto"/>
        <w:jc w:val="center"/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FBE28B" w14:textId="0D2A658A" w:rsidR="002D0365" w:rsidRDefault="00BD39F6" w:rsidP="002D0365">
      <w:pPr>
        <w:numPr>
          <w:ilvl w:val="0"/>
          <w:numId w:val="38"/>
        </w:numPr>
        <w:ind w:left="360"/>
      </w:pPr>
      <w:r>
        <w:t xml:space="preserve">Given the following function, find </w:t>
      </w:r>
      <m:oMath>
        <m:r>
          <w:rPr>
            <w:rFonts w:ascii="Cambria Math" w:hAnsi="Cambria Math"/>
          </w:rPr>
          <m:t>f(-2)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D0365">
        <w:t>.</w:t>
      </w:r>
    </w:p>
    <w:p w14:paraId="544B1780" w14:textId="31F2198F" w:rsidR="00301BC8" w:rsidRPr="00444605" w:rsidRDefault="00BD39F6" w:rsidP="00BD39F6">
      <w:pPr>
        <w:spacing w:after="3240" w:line="273" w:lineRule="auto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</m:oMath>
      </m:oMathPara>
    </w:p>
    <w:sectPr w:rsidR="00301BC8" w:rsidRPr="00444605" w:rsidSect="007C50EA">
      <w:head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5242" w14:textId="77777777" w:rsidR="00C30265" w:rsidRDefault="00C30265" w:rsidP="00C30265">
      <w:pPr>
        <w:spacing w:after="0" w:line="240" w:lineRule="auto"/>
      </w:pPr>
      <w:r>
        <w:separator/>
      </w:r>
    </w:p>
  </w:endnote>
  <w:endnote w:type="continuationSeparator" w:id="0">
    <w:p w14:paraId="06243FAA" w14:textId="77777777" w:rsidR="00C30265" w:rsidRDefault="00C30265" w:rsidP="00C3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95F5" w14:textId="77777777" w:rsidR="00C30265" w:rsidRDefault="00C30265" w:rsidP="00C30265">
      <w:pPr>
        <w:spacing w:after="0" w:line="240" w:lineRule="auto"/>
      </w:pPr>
      <w:r>
        <w:separator/>
      </w:r>
    </w:p>
  </w:footnote>
  <w:footnote w:type="continuationSeparator" w:id="0">
    <w:p w14:paraId="201DB8E1" w14:textId="77777777" w:rsidR="00C30265" w:rsidRDefault="00C30265" w:rsidP="00C3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5D3D" w14:textId="50733B1C" w:rsidR="00C30265" w:rsidRDefault="00C30265">
    <w:pPr>
      <w:pStyle w:val="Header"/>
    </w:pPr>
    <w:r>
      <w:t>MAT 061 Exam 3 Fall 2021 v.2</w:t>
    </w:r>
  </w:p>
  <w:p w14:paraId="21D78369" w14:textId="77777777" w:rsidR="00C30265" w:rsidRDefault="00C30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00"/>
    <w:multiLevelType w:val="hybridMultilevel"/>
    <w:tmpl w:val="9B8CFA04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582"/>
    <w:multiLevelType w:val="hybridMultilevel"/>
    <w:tmpl w:val="F0220FAC"/>
    <w:lvl w:ilvl="0" w:tplc="9B1047A6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23D7"/>
    <w:multiLevelType w:val="hybridMultilevel"/>
    <w:tmpl w:val="913AE14C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4FF2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202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7674F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4ECF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33C65"/>
    <w:multiLevelType w:val="hybridMultilevel"/>
    <w:tmpl w:val="F0220FAC"/>
    <w:lvl w:ilvl="0" w:tplc="9B1047A6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9FF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01C33"/>
    <w:multiLevelType w:val="hybridMultilevel"/>
    <w:tmpl w:val="D884E7D8"/>
    <w:lvl w:ilvl="0" w:tplc="F498264E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12DA1"/>
    <w:multiLevelType w:val="hybridMultilevel"/>
    <w:tmpl w:val="AF6E8DD4"/>
    <w:lvl w:ilvl="0" w:tplc="D29E9884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4778"/>
    <w:multiLevelType w:val="hybridMultilevel"/>
    <w:tmpl w:val="259A0D48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7E3F"/>
    <w:multiLevelType w:val="hybridMultilevel"/>
    <w:tmpl w:val="D884E7D8"/>
    <w:lvl w:ilvl="0" w:tplc="F498264E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0566F"/>
    <w:multiLevelType w:val="hybridMultilevel"/>
    <w:tmpl w:val="58F0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97CF8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96598"/>
    <w:multiLevelType w:val="hybridMultilevel"/>
    <w:tmpl w:val="FF922196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53448"/>
    <w:multiLevelType w:val="hybridMultilevel"/>
    <w:tmpl w:val="B1C8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B2A0D"/>
    <w:multiLevelType w:val="hybridMultilevel"/>
    <w:tmpl w:val="EECCD18A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E25FF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2362B"/>
    <w:multiLevelType w:val="hybridMultilevel"/>
    <w:tmpl w:val="621C3B0C"/>
    <w:lvl w:ilvl="0" w:tplc="960E0B1A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27D08"/>
    <w:multiLevelType w:val="hybridMultilevel"/>
    <w:tmpl w:val="8D0EB9BC"/>
    <w:lvl w:ilvl="0" w:tplc="A2E245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F351F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3127A"/>
    <w:multiLevelType w:val="hybridMultilevel"/>
    <w:tmpl w:val="179C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F01CB"/>
    <w:multiLevelType w:val="hybridMultilevel"/>
    <w:tmpl w:val="4F18D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A78"/>
    <w:multiLevelType w:val="hybridMultilevel"/>
    <w:tmpl w:val="E1A4DB44"/>
    <w:lvl w:ilvl="0" w:tplc="D200C462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74C7"/>
    <w:multiLevelType w:val="hybridMultilevel"/>
    <w:tmpl w:val="737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03FD2"/>
    <w:multiLevelType w:val="hybridMultilevel"/>
    <w:tmpl w:val="5824B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77599"/>
    <w:multiLevelType w:val="hybridMultilevel"/>
    <w:tmpl w:val="FA10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E4E16"/>
    <w:multiLevelType w:val="hybridMultilevel"/>
    <w:tmpl w:val="CD249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70A0A"/>
    <w:multiLevelType w:val="hybridMultilevel"/>
    <w:tmpl w:val="1AFA52FC"/>
    <w:lvl w:ilvl="0" w:tplc="10001EC6">
      <w:start w:val="6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B5246"/>
    <w:multiLevelType w:val="hybridMultilevel"/>
    <w:tmpl w:val="1B8627A0"/>
    <w:lvl w:ilvl="0" w:tplc="EF08B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51069"/>
    <w:multiLevelType w:val="hybridMultilevel"/>
    <w:tmpl w:val="9584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D4519"/>
    <w:multiLevelType w:val="hybridMultilevel"/>
    <w:tmpl w:val="F1981038"/>
    <w:lvl w:ilvl="0" w:tplc="E1422320">
      <w:start w:val="5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1547B"/>
    <w:multiLevelType w:val="hybridMultilevel"/>
    <w:tmpl w:val="DCD45742"/>
    <w:lvl w:ilvl="0" w:tplc="F18E9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60F9F"/>
    <w:multiLevelType w:val="hybridMultilevel"/>
    <w:tmpl w:val="F5D6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B7CB8"/>
    <w:multiLevelType w:val="hybridMultilevel"/>
    <w:tmpl w:val="DD9678F2"/>
    <w:lvl w:ilvl="0" w:tplc="563248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E2762"/>
    <w:multiLevelType w:val="hybridMultilevel"/>
    <w:tmpl w:val="0F9C35CA"/>
    <w:lvl w:ilvl="0" w:tplc="D1FEAFC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C268C"/>
    <w:multiLevelType w:val="multilevel"/>
    <w:tmpl w:val="0044A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23"/>
  </w:num>
  <w:num w:numId="5">
    <w:abstractNumId w:val="28"/>
  </w:num>
  <w:num w:numId="6">
    <w:abstractNumId w:val="34"/>
  </w:num>
  <w:num w:numId="7">
    <w:abstractNumId w:val="31"/>
  </w:num>
  <w:num w:numId="8">
    <w:abstractNumId w:val="13"/>
  </w:num>
  <w:num w:numId="9">
    <w:abstractNumId w:val="15"/>
  </w:num>
  <w:num w:numId="10">
    <w:abstractNumId w:val="24"/>
  </w:num>
  <w:num w:numId="11">
    <w:abstractNumId w:val="0"/>
  </w:num>
  <w:num w:numId="12">
    <w:abstractNumId w:val="17"/>
  </w:num>
  <w:num w:numId="13">
    <w:abstractNumId w:val="2"/>
  </w:num>
  <w:num w:numId="14">
    <w:abstractNumId w:val="11"/>
  </w:num>
  <w:num w:numId="15">
    <w:abstractNumId w:val="14"/>
  </w:num>
  <w:num w:numId="16">
    <w:abstractNumId w:val="26"/>
  </w:num>
  <w:num w:numId="17">
    <w:abstractNumId w:val="27"/>
  </w:num>
  <w:num w:numId="18">
    <w:abstractNumId w:val="20"/>
  </w:num>
  <w:num w:numId="19">
    <w:abstractNumId w:val="33"/>
  </w:num>
  <w:num w:numId="20">
    <w:abstractNumId w:val="30"/>
  </w:num>
  <w:num w:numId="21">
    <w:abstractNumId w:val="4"/>
  </w:num>
  <w:num w:numId="22">
    <w:abstractNumId w:val="16"/>
  </w:num>
  <w:num w:numId="23">
    <w:abstractNumId w:val="5"/>
  </w:num>
  <w:num w:numId="24">
    <w:abstractNumId w:val="3"/>
  </w:num>
  <w:num w:numId="25">
    <w:abstractNumId w:val="9"/>
  </w:num>
  <w:num w:numId="26">
    <w:abstractNumId w:val="7"/>
  </w:num>
  <w:num w:numId="27">
    <w:abstractNumId w:val="22"/>
  </w:num>
  <w:num w:numId="28">
    <w:abstractNumId w:val="6"/>
  </w:num>
  <w:num w:numId="29">
    <w:abstractNumId w:val="8"/>
  </w:num>
  <w:num w:numId="30">
    <w:abstractNumId w:val="12"/>
  </w:num>
  <w:num w:numId="31">
    <w:abstractNumId w:val="1"/>
  </w:num>
  <w:num w:numId="32">
    <w:abstractNumId w:val="35"/>
  </w:num>
  <w:num w:numId="33">
    <w:abstractNumId w:val="36"/>
  </w:num>
  <w:num w:numId="34">
    <w:abstractNumId w:val="10"/>
  </w:num>
  <w:num w:numId="35">
    <w:abstractNumId w:val="19"/>
  </w:num>
  <w:num w:numId="36">
    <w:abstractNumId w:val="32"/>
  </w:num>
  <w:num w:numId="37">
    <w:abstractNumId w:val="29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365"/>
    <w:rsid w:val="000123ED"/>
    <w:rsid w:val="00021D04"/>
    <w:rsid w:val="00052B39"/>
    <w:rsid w:val="000978BA"/>
    <w:rsid w:val="000A07B7"/>
    <w:rsid w:val="000F090D"/>
    <w:rsid w:val="00162F5E"/>
    <w:rsid w:val="001C1DD3"/>
    <w:rsid w:val="001D668E"/>
    <w:rsid w:val="00206516"/>
    <w:rsid w:val="00224AB1"/>
    <w:rsid w:val="0023076A"/>
    <w:rsid w:val="002D0365"/>
    <w:rsid w:val="00301BC8"/>
    <w:rsid w:val="0030405D"/>
    <w:rsid w:val="0033027E"/>
    <w:rsid w:val="00395EFB"/>
    <w:rsid w:val="00397592"/>
    <w:rsid w:val="00414565"/>
    <w:rsid w:val="00444605"/>
    <w:rsid w:val="00480C58"/>
    <w:rsid w:val="0049298E"/>
    <w:rsid w:val="00531C68"/>
    <w:rsid w:val="00534DE4"/>
    <w:rsid w:val="00565C49"/>
    <w:rsid w:val="00566C8F"/>
    <w:rsid w:val="0057086E"/>
    <w:rsid w:val="00581C38"/>
    <w:rsid w:val="005A6F5D"/>
    <w:rsid w:val="00632FFF"/>
    <w:rsid w:val="006358B4"/>
    <w:rsid w:val="0064037A"/>
    <w:rsid w:val="006477BD"/>
    <w:rsid w:val="00657555"/>
    <w:rsid w:val="00667D17"/>
    <w:rsid w:val="006F7AC1"/>
    <w:rsid w:val="007026B4"/>
    <w:rsid w:val="0074772A"/>
    <w:rsid w:val="007510C6"/>
    <w:rsid w:val="007A664F"/>
    <w:rsid w:val="007C50EA"/>
    <w:rsid w:val="007D7C76"/>
    <w:rsid w:val="007F7C20"/>
    <w:rsid w:val="00807DF3"/>
    <w:rsid w:val="00885346"/>
    <w:rsid w:val="008C5C0E"/>
    <w:rsid w:val="008D20E1"/>
    <w:rsid w:val="00955A68"/>
    <w:rsid w:val="00973DFE"/>
    <w:rsid w:val="009A5F55"/>
    <w:rsid w:val="00A62DF8"/>
    <w:rsid w:val="00B37AB3"/>
    <w:rsid w:val="00BC4EB6"/>
    <w:rsid w:val="00BD39F6"/>
    <w:rsid w:val="00C30265"/>
    <w:rsid w:val="00C409C4"/>
    <w:rsid w:val="00C76233"/>
    <w:rsid w:val="00C77E9A"/>
    <w:rsid w:val="00C9692A"/>
    <w:rsid w:val="00D3146A"/>
    <w:rsid w:val="00DA76B4"/>
    <w:rsid w:val="00DF6476"/>
    <w:rsid w:val="00E145E5"/>
    <w:rsid w:val="00E4030F"/>
    <w:rsid w:val="00ED14FA"/>
    <w:rsid w:val="00EF43E1"/>
    <w:rsid w:val="00F17FF1"/>
    <w:rsid w:val="00F92511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1960"/>
  <w15:chartTrackingRefBased/>
  <w15:docId w15:val="{2F93237B-656A-4B16-8FB1-F72D851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0365"/>
    <w:pPr>
      <w:spacing w:after="20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next w:val="Normal"/>
    <w:link w:val="Heading1Char"/>
    <w:uiPriority w:val="9"/>
    <w:qFormat/>
    <w:rsid w:val="0057086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086E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85346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7DF3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F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qFormat/>
    <w:rsid w:val="00534DE4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E4"/>
    <w:rPr>
      <w:rFonts w:ascii="Arial" w:eastAsiaTheme="minorEastAsia" w:hAnsi="Arial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86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86E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346"/>
    <w:rPr>
      <w:rFonts w:ascii="Arial" w:eastAsiaTheme="majorEastAsia" w:hAnsi="Arial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5346"/>
    <w:rPr>
      <w:color w:val="808080"/>
    </w:rPr>
  </w:style>
  <w:style w:type="character" w:styleId="Strong">
    <w:name w:val="Strong"/>
    <w:basedOn w:val="DefaultParagraphFont"/>
    <w:uiPriority w:val="22"/>
    <w:qFormat/>
    <w:rsid w:val="00885346"/>
    <w:rPr>
      <w:b/>
      <w:bCs/>
    </w:rPr>
  </w:style>
  <w:style w:type="paragraph" w:styleId="ListParagraph">
    <w:name w:val="List Paragraph"/>
    <w:basedOn w:val="Normal"/>
    <w:uiPriority w:val="34"/>
    <w:qFormat/>
    <w:rsid w:val="00ED14F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3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65"/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Footer">
    <w:name w:val="footer"/>
    <w:basedOn w:val="Normal"/>
    <w:link w:val="FooterChar"/>
    <w:uiPriority w:val="99"/>
    <w:unhideWhenUsed/>
    <w:rsid w:val="00C3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65"/>
    <w:rPr>
      <w:rFonts w:ascii="Times New Roman" w:eastAsia="Times New Roman" w:hAnsi="Times New Roman" w:cs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Custom%20Office%20Templates\Workshee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48e782-470f-4d1b-8632-38d8935401d8" xsi:nil="true"/>
    <_ip_UnifiedCompliancePolicyUIAction xmlns="http://schemas.microsoft.com/sharepoint/v3" xsi:nil="true"/>
    <TeamsChannelId xmlns="c348e782-470f-4d1b-8632-38d8935401d8" xsi:nil="true"/>
    <Self_Registration_Enabled xmlns="c348e782-470f-4d1b-8632-38d8935401d8" xsi:nil="true"/>
    <AppVersion xmlns="c348e782-470f-4d1b-8632-38d8935401d8" xsi:nil="true"/>
    <Invited_Teachers xmlns="c348e782-470f-4d1b-8632-38d8935401d8" xsi:nil="true"/>
    <IsNotebookLocked xmlns="c348e782-470f-4d1b-8632-38d8935401d8" xsi:nil="true"/>
    <NotebookType xmlns="c348e782-470f-4d1b-8632-38d8935401d8" xsi:nil="true"/>
    <Templates xmlns="c348e782-470f-4d1b-8632-38d8935401d8" xsi:nil="true"/>
    <_ip_UnifiedCompliancePolicyProperties xmlns="http://schemas.microsoft.com/sharepoint/v3" xsi:nil="true"/>
    <Owner xmlns="c348e782-470f-4d1b-8632-38d8935401d8">
      <UserInfo>
        <DisplayName/>
        <AccountId xsi:nil="true"/>
        <AccountType/>
      </UserInfo>
    </Owner>
    <Teachers xmlns="c348e782-470f-4d1b-8632-38d8935401d8">
      <UserInfo>
        <DisplayName/>
        <AccountId xsi:nil="true"/>
        <AccountType/>
      </UserInfo>
    </Teachers>
    <Students xmlns="c348e782-470f-4d1b-8632-38d8935401d8">
      <UserInfo>
        <DisplayName/>
        <AccountId xsi:nil="true"/>
        <AccountType/>
      </UserInfo>
    </Students>
    <Student_Groups xmlns="c348e782-470f-4d1b-8632-38d8935401d8">
      <UserInfo>
        <DisplayName/>
        <AccountId xsi:nil="true"/>
        <AccountType/>
      </UserInfo>
    </Student_Groups>
    <Has_Teacher_Only_SectionGroup xmlns="c348e782-470f-4d1b-8632-38d8935401d8" xsi:nil="true"/>
    <DefaultSectionNames xmlns="c348e782-470f-4d1b-8632-38d8935401d8" xsi:nil="true"/>
    <Invited_Students xmlns="c348e782-470f-4d1b-8632-38d8935401d8" xsi:nil="true"/>
    <FolderType xmlns="c348e782-470f-4d1b-8632-38d8935401d8" xsi:nil="true"/>
    <CultureName xmlns="c348e782-470f-4d1b-8632-38d8935401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1DF3E0DB0654B89A2B7A133ABF7F4" ma:contentTypeVersion="31" ma:contentTypeDescription="Create a new document." ma:contentTypeScope="" ma:versionID="23ad8d5ec3a4e11727d1e905740a63c8">
  <xsd:schema xmlns:xsd="http://www.w3.org/2001/XMLSchema" xmlns:xs="http://www.w3.org/2001/XMLSchema" xmlns:p="http://schemas.microsoft.com/office/2006/metadata/properties" xmlns:ns1="http://schemas.microsoft.com/sharepoint/v3" xmlns:ns3="06e04983-b3b1-4b9f-a6bd-9f1ff28424a2" xmlns:ns4="c348e782-470f-4d1b-8632-38d8935401d8" targetNamespace="http://schemas.microsoft.com/office/2006/metadata/properties" ma:root="true" ma:fieldsID="7ed91c5eb5b4e842f92da2e75aee7cf4" ns1:_="" ns3:_="" ns4:_="">
    <xsd:import namespace="http://schemas.microsoft.com/sharepoint/v3"/>
    <xsd:import namespace="06e04983-b3b1-4b9f-a6bd-9f1ff28424a2"/>
    <xsd:import namespace="c348e782-470f-4d1b-8632-38d8935401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4983-b3b1-4b9f-a6bd-9f1ff28424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8e782-470f-4d1b-8632-38d893540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E27B6-DA86-4757-90E8-F90A677310DE}">
  <ds:schemaRefs>
    <ds:schemaRef ds:uri="http://schemas.microsoft.com/office/2006/metadata/properties"/>
    <ds:schemaRef ds:uri="http://schemas.microsoft.com/office/infopath/2007/PartnerControls"/>
    <ds:schemaRef ds:uri="c348e782-470f-4d1b-8632-38d8935401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536634A-F943-408D-A595-E4A79F4BA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F3B1D-73EE-4786-92AF-1FBA67485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e04983-b3b1-4b9f-a6bd-9f1ff28424a2"/>
    <ds:schemaRef ds:uri="c348e782-470f-4d1b-8632-38d893540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Worksheets</Template>
  <TotalTime>25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Introductions to Percent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061 - Exam 3 v2 - Fall 2019</dc:title>
  <dc:subject/>
  <dc:creator>Sears, Christopher M (Maysville)</dc:creator>
  <cp:keywords>MAT 061</cp:keywords>
  <dc:description/>
  <cp:lastModifiedBy>Sears, Christopher M (Maysville)</cp:lastModifiedBy>
  <cp:revision>27</cp:revision>
  <cp:lastPrinted>2019-11-22T13:44:00Z</cp:lastPrinted>
  <dcterms:created xsi:type="dcterms:W3CDTF">2020-11-18T13:43:00Z</dcterms:created>
  <dcterms:modified xsi:type="dcterms:W3CDTF">2021-12-01T15:21:00Z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0x01010043B1DF3E0DB0654B89A2B7A133ABF7F4</vt:lpwstr>
  </property>
</Properties>
</file>