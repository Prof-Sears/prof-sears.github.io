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B2BF" w14:textId="7E49400B" w:rsidR="00750F91" w:rsidRDefault="00D81FBF" w:rsidP="00C65206">
      <w:pPr>
        <w:pStyle w:val="Title"/>
      </w:pPr>
      <w:r>
        <w:t>Final Exam</w:t>
      </w:r>
    </w:p>
    <w:p w14:paraId="7AE34A80" w14:textId="42F2731A" w:rsidR="006D7629" w:rsidRDefault="00D81FBF" w:rsidP="00D81FBF">
      <w:pPr>
        <w:pStyle w:val="Subtitle"/>
      </w:pPr>
      <w:r>
        <w:t>Calculus I</w:t>
      </w:r>
    </w:p>
    <w:p w14:paraId="6A3689F4" w14:textId="041F2703" w:rsidR="00D81FBF" w:rsidRPr="00D81FBF" w:rsidRDefault="00D81FBF" w:rsidP="002900C1">
      <w:pPr>
        <w:pStyle w:val="ListParagraph"/>
        <w:numPr>
          <w:ilvl w:val="0"/>
          <w:numId w:val="1"/>
        </w:numPr>
        <w:spacing w:after="2640"/>
        <w:ind w:left="360"/>
        <w:contextualSpacing w:val="0"/>
      </w:pPr>
      <w:r>
        <w:t>Find the average rate of change of the function over the given interval.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3θ+1</m:t>
              </m:r>
            </m:e>
          </m:rad>
          <m:r>
            <w:rPr>
              <w:rFonts w:ascii="Cambria Math" w:hAnsi="Cambria Math"/>
            </w:rPr>
            <m:t>;[1,8]</m:t>
          </m:r>
        </m:oMath>
      </m:oMathPara>
    </w:p>
    <w:p w14:paraId="3A285490" w14:textId="4B170047" w:rsidR="00D81FBF" w:rsidRPr="00D81FBF" w:rsidRDefault="00D81FBF" w:rsidP="002900C1">
      <w:pPr>
        <w:pStyle w:val="ListParagraph"/>
        <w:numPr>
          <w:ilvl w:val="0"/>
          <w:numId w:val="1"/>
        </w:numPr>
        <w:spacing w:after="2640"/>
        <w:ind w:left="360"/>
        <w:contextualSpacing w:val="0"/>
      </w:pPr>
      <w:r>
        <w:rPr>
          <w:rFonts w:eastAsiaTheme="minorEastAsia"/>
        </w:rPr>
        <w:t xml:space="preserve">Suppose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x→7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=13</m:t>
        </m:r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x→7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=-10</m:t>
        </m:r>
      </m:oMath>
      <w:r>
        <w:rPr>
          <w:rFonts w:eastAsiaTheme="minorEastAsia"/>
        </w:rPr>
        <w:t>. Find the following limit.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x→7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4C727E61" w14:textId="7F7E41D2" w:rsidR="00D81FBF" w:rsidRPr="00D81FBF" w:rsidRDefault="00D81FBF" w:rsidP="002900C1">
      <w:pPr>
        <w:pStyle w:val="ListParagraph"/>
        <w:numPr>
          <w:ilvl w:val="0"/>
          <w:numId w:val="1"/>
        </w:numPr>
        <w:spacing w:after="2640"/>
        <w:ind w:left="360"/>
        <w:contextualSpacing w:val="0"/>
      </w:pPr>
      <w:r>
        <w:rPr>
          <w:rFonts w:eastAsiaTheme="minorEastAsia"/>
        </w:rPr>
        <w:t>Find the limit.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7x</m:t>
                  </m:r>
                </m:den>
              </m:f>
            </m:e>
          </m:func>
        </m:oMath>
      </m:oMathPara>
    </w:p>
    <w:p w14:paraId="29B018F1" w14:textId="77E9FDFA" w:rsidR="00D81FBF" w:rsidRPr="00D81FBF" w:rsidRDefault="00D81FBF" w:rsidP="002900C1">
      <w:pPr>
        <w:pStyle w:val="ListParagraph"/>
        <w:numPr>
          <w:ilvl w:val="0"/>
          <w:numId w:val="1"/>
        </w:numPr>
        <w:spacing w:after="2640"/>
        <w:ind w:left="360"/>
        <w:contextualSpacing w:val="0"/>
      </w:pPr>
      <w:r>
        <w:rPr>
          <w:rFonts w:eastAsiaTheme="minorEastAsia"/>
        </w:rPr>
        <w:t xml:space="preserve">Find the limit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8x+9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2x+2</m:t>
            </m:r>
          </m:den>
        </m:f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approaches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.</w:t>
      </w:r>
    </w:p>
    <w:p w14:paraId="66C1645E" w14:textId="44497049" w:rsidR="00D81FBF" w:rsidRPr="00D81FBF" w:rsidRDefault="00D81FBF" w:rsidP="00CB3AB7">
      <w:pPr>
        <w:pStyle w:val="ListParagraph"/>
        <w:numPr>
          <w:ilvl w:val="0"/>
          <w:numId w:val="1"/>
        </w:numPr>
        <w:spacing w:after="3120"/>
        <w:ind w:left="360"/>
        <w:contextualSpacing w:val="0"/>
      </w:pPr>
      <w:r>
        <w:rPr>
          <w:rFonts w:eastAsiaTheme="minorEastAsia"/>
        </w:rPr>
        <w:lastRenderedPageBreak/>
        <w:t xml:space="preserve">Find an equation for the tangent line go </w:t>
      </w:r>
      <m:oMath>
        <m:r>
          <w:rPr>
            <w:rFonts w:ascii="Cambria Math" w:eastAsiaTheme="minorEastAsia" w:hAnsi="Cambria Math"/>
          </w:rPr>
          <m:t>y=-5-3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-4,-53</m:t>
            </m:r>
          </m:e>
        </m:d>
      </m:oMath>
      <w:r>
        <w:rPr>
          <w:rFonts w:eastAsiaTheme="minorEastAsia"/>
        </w:rPr>
        <w:t>.</w:t>
      </w:r>
    </w:p>
    <w:p w14:paraId="506586DF" w14:textId="2764850E" w:rsidR="00D81FBF" w:rsidRPr="00D81FBF" w:rsidRDefault="00D81FBF" w:rsidP="00CB3AB7">
      <w:pPr>
        <w:pStyle w:val="ListParagraph"/>
        <w:numPr>
          <w:ilvl w:val="0"/>
          <w:numId w:val="1"/>
        </w:numPr>
        <w:spacing w:after="3120"/>
        <w:ind w:left="360"/>
        <w:contextualSpacing w:val="0"/>
      </w:pPr>
      <w:r>
        <w:rPr>
          <w:rFonts w:eastAsiaTheme="minorEastAsia"/>
        </w:rPr>
        <w:t>Find the derivative of the function.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s=5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9/5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512042" w14:textId="03007354" w:rsidR="00D81FBF" w:rsidRPr="00D81FBF" w:rsidRDefault="00D81FBF" w:rsidP="00CB3AB7">
      <w:pPr>
        <w:pStyle w:val="ListParagraph"/>
        <w:numPr>
          <w:ilvl w:val="0"/>
          <w:numId w:val="1"/>
        </w:numPr>
        <w:spacing w:after="3120"/>
        <w:ind w:left="360"/>
        <w:contextualSpacing w:val="0"/>
      </w:pPr>
      <w: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by applying the product rule.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-4x+3</m:t>
              </m:r>
            </m:e>
          </m:d>
        </m:oMath>
      </m:oMathPara>
    </w:p>
    <w:p w14:paraId="435506A7" w14:textId="5C0365B1" w:rsidR="00D81FBF" w:rsidRPr="00D81FBF" w:rsidRDefault="00D81FBF" w:rsidP="00CB3AB7">
      <w:pPr>
        <w:pStyle w:val="ListParagraph"/>
        <w:numPr>
          <w:ilvl w:val="0"/>
          <w:numId w:val="1"/>
        </w:numPr>
        <w:spacing w:after="3120"/>
        <w:ind w:left="360"/>
        <w:contextualSpacing w:val="0"/>
      </w:pPr>
      <w:r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+27t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0≤t≤5</m:t>
        </m:r>
      </m:oMath>
      <w:r>
        <w:rPr>
          <w:rFonts w:eastAsiaTheme="minorEastAsia"/>
        </w:rPr>
        <w:t xml:space="preserve"> gives the position of a body moving on a coordinate line, with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 meters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in seconds. Find the body’s speed and acceleration at the endpoints of the interval.</w:t>
      </w:r>
    </w:p>
    <w:p w14:paraId="0961151D" w14:textId="4FD95816" w:rsidR="00D81FBF" w:rsidRPr="00D81FBF" w:rsidRDefault="00D81FBF" w:rsidP="00CB3AB7">
      <w:pPr>
        <w:pStyle w:val="ListParagraph"/>
        <w:numPr>
          <w:ilvl w:val="0"/>
          <w:numId w:val="1"/>
        </w:numPr>
        <w:spacing w:after="3000"/>
        <w:ind w:left="360"/>
        <w:contextualSpacing w:val="0"/>
      </w:pPr>
      <w:r>
        <w:rPr>
          <w:rFonts w:eastAsiaTheme="minorEastAsia"/>
        </w:rPr>
        <w:lastRenderedPageBreak/>
        <w:t xml:space="preserve">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0152180" w14:textId="31FDC013" w:rsidR="00D81FBF" w:rsidRPr="002900C1" w:rsidRDefault="002900C1" w:rsidP="00CB3AB7">
      <w:pPr>
        <w:pStyle w:val="ListParagraph"/>
        <w:numPr>
          <w:ilvl w:val="0"/>
          <w:numId w:val="1"/>
        </w:numPr>
        <w:spacing w:after="3000"/>
        <w:ind w:left="360"/>
        <w:contextualSpacing w:val="0"/>
      </w:pPr>
      <w:r>
        <w:t xml:space="preserve">Use the chain rule to fine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304A6DFB" w14:textId="3B1A3344" w:rsidR="002900C1" w:rsidRPr="002900C1" w:rsidRDefault="002900C1" w:rsidP="00CB3AB7">
      <w:pPr>
        <w:pStyle w:val="ListParagraph"/>
        <w:numPr>
          <w:ilvl w:val="0"/>
          <w:numId w:val="1"/>
        </w:numPr>
        <w:spacing w:after="3000"/>
        <w:ind w:left="360"/>
        <w:contextualSpacing w:val="0"/>
      </w:pPr>
      <w:r>
        <w:t xml:space="preserve">Find the derivative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θ+7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</m:oMath>
      </m:oMathPara>
    </w:p>
    <w:p w14:paraId="772D8DDE" w14:textId="393CF204" w:rsidR="002900C1" w:rsidRPr="002900C1" w:rsidRDefault="002900C1" w:rsidP="00CB3AB7">
      <w:pPr>
        <w:pStyle w:val="ListParagraph"/>
        <w:numPr>
          <w:ilvl w:val="0"/>
          <w:numId w:val="1"/>
        </w:numPr>
        <w:spacing w:after="3000"/>
        <w:ind w:left="360"/>
        <w:contextualSpacing w:val="0"/>
      </w:pPr>
      <w:r>
        <w:rPr>
          <w:rFonts w:eastAsiaTheme="minorEastAsia"/>
        </w:rPr>
        <w:t xml:space="preserve">Find the derivative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14t</m:t>
                  </m:r>
                </m:e>
              </m:rad>
            </m:e>
          </m:func>
        </m:oMath>
      </m:oMathPara>
    </w:p>
    <w:p w14:paraId="721D5892" w14:textId="79A73AAC" w:rsidR="002900C1" w:rsidRPr="002900C1" w:rsidRDefault="002900C1" w:rsidP="00CB3AB7">
      <w:pPr>
        <w:pStyle w:val="ListParagraph"/>
        <w:numPr>
          <w:ilvl w:val="0"/>
          <w:numId w:val="1"/>
        </w:numPr>
        <w:spacing w:after="4080"/>
        <w:ind w:left="360"/>
        <w:contextualSpacing w:val="0"/>
      </w:pPr>
      <w:r>
        <w:rPr>
          <w:rFonts w:eastAsiaTheme="minorEastAsia"/>
        </w:rPr>
        <w:lastRenderedPageBreak/>
        <w:t>Find the antiderivative for the function.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1F82E042" w14:textId="45FC3844" w:rsidR="002900C1" w:rsidRPr="002900C1" w:rsidRDefault="002900C1" w:rsidP="00CB3AB7">
      <w:pPr>
        <w:pStyle w:val="ListParagraph"/>
        <w:numPr>
          <w:ilvl w:val="0"/>
          <w:numId w:val="1"/>
        </w:numPr>
        <w:spacing w:after="4080"/>
        <w:ind w:left="360"/>
        <w:contextualSpacing w:val="0"/>
      </w:pPr>
      <w:r>
        <w:rPr>
          <w:rFonts w:eastAsiaTheme="minorEastAsia"/>
        </w:rPr>
        <w:t>Find the antiderivative for each function.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-7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8075427" w14:textId="34734128" w:rsidR="002900C1" w:rsidRPr="002900C1" w:rsidRDefault="002900C1" w:rsidP="00CB3AB7">
      <w:pPr>
        <w:pStyle w:val="ListParagraph"/>
        <w:numPr>
          <w:ilvl w:val="0"/>
          <w:numId w:val="1"/>
        </w:numPr>
        <w:spacing w:after="4080"/>
        <w:ind w:left="360"/>
        <w:contextualSpacing w:val="0"/>
      </w:pPr>
      <w:r>
        <w:rPr>
          <w:rFonts w:eastAsiaTheme="minorEastAsia"/>
        </w:rPr>
        <w:t>Evaluate the definite integral.</w:t>
      </w:r>
      <w:r>
        <w:rPr>
          <w:rFonts w:eastAsiaTheme="minorEastAsia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4977106" w14:textId="50A400F5" w:rsidR="002900C1" w:rsidRPr="002900C1" w:rsidRDefault="002900C1" w:rsidP="00CB3AB7">
      <w:pPr>
        <w:pStyle w:val="ListParagraph"/>
        <w:numPr>
          <w:ilvl w:val="0"/>
          <w:numId w:val="1"/>
        </w:numPr>
        <w:spacing w:after="3840"/>
        <w:ind w:left="360"/>
        <w:contextualSpacing w:val="0"/>
      </w:pPr>
      <w:r>
        <w:rPr>
          <w:rFonts w:eastAsiaTheme="minorEastAsia"/>
        </w:rPr>
        <w:lastRenderedPageBreak/>
        <w:t>Evaluate the integral.</w:t>
      </w:r>
      <w:r>
        <w:rPr>
          <w:rFonts w:eastAsiaTheme="minorEastAsia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14:paraId="3EC58561" w14:textId="142350BC" w:rsidR="002900C1" w:rsidRPr="002900C1" w:rsidRDefault="002900C1" w:rsidP="00CB3AB7">
      <w:pPr>
        <w:pStyle w:val="ListParagraph"/>
        <w:numPr>
          <w:ilvl w:val="0"/>
          <w:numId w:val="1"/>
        </w:numPr>
        <w:spacing w:after="3840"/>
        <w:ind w:left="360"/>
        <w:contextualSpacing w:val="0"/>
      </w:pPr>
      <w:r>
        <w:rPr>
          <w:rFonts w:eastAsiaTheme="minorEastAsia"/>
        </w:rPr>
        <w:t xml:space="preserve">Below is a value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. Use the definitions for hyperbolic functions and the identity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to find the values of the remaining five hyperbolic functions.</w:t>
      </w:r>
    </w:p>
    <w:p w14:paraId="15556B07" w14:textId="65134F81" w:rsidR="002900C1" w:rsidRPr="00D81FBF" w:rsidRDefault="002900C1" w:rsidP="002900C1">
      <w:r>
        <w:rPr>
          <w:noProof/>
        </w:rPr>
        <w:drawing>
          <wp:inline distT="0" distB="0" distL="0" distR="0" wp14:anchorId="1D5A6A89" wp14:editId="4BE82250">
            <wp:extent cx="3848100" cy="2886075"/>
            <wp:effectExtent l="0" t="0" r="6350" b="9525"/>
            <wp:docPr id="1" name="Picture 1" descr="Table of derivatives of the inverse trigonometric func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 of derivatives of the inverse trigonometric function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0C1" w:rsidRPr="00D81FBF" w:rsidSect="002900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5147"/>
    <w:multiLevelType w:val="hybridMultilevel"/>
    <w:tmpl w:val="CD46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BF"/>
    <w:rsid w:val="002900C1"/>
    <w:rsid w:val="006D7629"/>
    <w:rsid w:val="00750F91"/>
    <w:rsid w:val="00AD0FE5"/>
    <w:rsid w:val="00B05371"/>
    <w:rsid w:val="00C17005"/>
    <w:rsid w:val="00C65206"/>
    <w:rsid w:val="00CB3AB7"/>
    <w:rsid w:val="00D81FBF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57CB"/>
  <w15:chartTrackingRefBased/>
  <w15:docId w15:val="{63A16FB8-0E12-46AA-86A7-BF03795C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C6520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65206"/>
    <w:pPr>
      <w:spacing w:before="4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206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06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81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1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2020%20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2020 Math Worksheet</Template>
  <TotalTime>8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</vt:lpstr>
    </vt:vector>
  </TitlesOfParts>
  <Company>KCTCS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subject/>
  <dc:creator>Sears, Christopher M (Maysville)</dc:creator>
  <cp:keywords>MAT 175, Calculus I</cp:keywords>
  <dc:description/>
  <cp:lastModifiedBy>Sears, Christopher M (Maysville)</cp:lastModifiedBy>
  <cp:revision>2</cp:revision>
  <dcterms:created xsi:type="dcterms:W3CDTF">2021-12-07T21:00:00Z</dcterms:created>
  <dcterms:modified xsi:type="dcterms:W3CDTF">2021-12-07T21:00:00Z</dcterms:modified>
</cp:coreProperties>
</file>