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B2BF" w14:textId="7E49400B" w:rsidR="00750F91" w:rsidRDefault="00D81FBF" w:rsidP="00C65206">
      <w:pPr>
        <w:pStyle w:val="Title"/>
      </w:pPr>
      <w:r>
        <w:t>Final Exam</w:t>
      </w:r>
    </w:p>
    <w:p w14:paraId="7AE34A80" w14:textId="422E80B4" w:rsidR="006D7629" w:rsidRDefault="00173F8C" w:rsidP="00D81FBF">
      <w:pPr>
        <w:pStyle w:val="Subtitle"/>
      </w:pPr>
      <w:r>
        <w:t>Brief Calculus</w:t>
      </w:r>
    </w:p>
    <w:p w14:paraId="6A3689F4" w14:textId="041F2703" w:rsidR="00D81FBF" w:rsidRPr="00D81FBF" w:rsidRDefault="00D81FBF" w:rsidP="00C53206">
      <w:pPr>
        <w:pStyle w:val="ListParagraph"/>
        <w:numPr>
          <w:ilvl w:val="0"/>
          <w:numId w:val="1"/>
        </w:numPr>
        <w:spacing w:after="3480"/>
        <w:ind w:left="360"/>
        <w:contextualSpacing w:val="0"/>
      </w:pPr>
      <w:r>
        <w:t>Find the average rate of change of the function over the given interval.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3θ+1</m:t>
              </m:r>
            </m:e>
          </m:rad>
          <m:r>
            <w:rPr>
              <w:rFonts w:ascii="Cambria Math" w:hAnsi="Cambria Math"/>
            </w:rPr>
            <m:t>;[1,8]</m:t>
          </m:r>
        </m:oMath>
      </m:oMathPara>
    </w:p>
    <w:p w14:paraId="3A285490" w14:textId="4B170047" w:rsidR="00D81FBF" w:rsidRPr="00D81FBF" w:rsidRDefault="00D81FBF" w:rsidP="00C53206">
      <w:pPr>
        <w:pStyle w:val="ListParagraph"/>
        <w:numPr>
          <w:ilvl w:val="0"/>
          <w:numId w:val="1"/>
        </w:numPr>
        <w:spacing w:after="3480"/>
        <w:ind w:left="360"/>
        <w:contextualSpacing w:val="0"/>
      </w:pPr>
      <w:r>
        <w:rPr>
          <w:rFonts w:eastAsiaTheme="minorEastAsia"/>
        </w:rPr>
        <w:t xml:space="preserve">Suppose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x→7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=13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x→7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=-10</m:t>
        </m:r>
      </m:oMath>
      <w:r>
        <w:rPr>
          <w:rFonts w:eastAsiaTheme="minorEastAsia"/>
        </w:rPr>
        <w:t>. Find the following limit.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x→7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C727E61" w14:textId="7F7E41D2" w:rsidR="00D81FBF" w:rsidRPr="00D81FBF" w:rsidRDefault="00D81FBF" w:rsidP="00C53206">
      <w:pPr>
        <w:pStyle w:val="ListParagraph"/>
        <w:numPr>
          <w:ilvl w:val="0"/>
          <w:numId w:val="1"/>
        </w:numPr>
        <w:spacing w:after="3480"/>
        <w:ind w:left="360"/>
        <w:contextualSpacing w:val="0"/>
      </w:pPr>
      <w:r>
        <w:rPr>
          <w:rFonts w:eastAsiaTheme="minorEastAsia"/>
        </w:rPr>
        <w:t>Find the limit.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7x</m:t>
                  </m:r>
                </m:den>
              </m:f>
            </m:e>
          </m:func>
        </m:oMath>
      </m:oMathPara>
    </w:p>
    <w:p w14:paraId="29B018F1" w14:textId="77E9FDFA" w:rsidR="00D81FBF" w:rsidRPr="00D81FBF" w:rsidRDefault="00D81FBF" w:rsidP="00C53206">
      <w:pPr>
        <w:pStyle w:val="ListParagraph"/>
        <w:numPr>
          <w:ilvl w:val="0"/>
          <w:numId w:val="1"/>
        </w:numPr>
        <w:spacing w:after="4320"/>
        <w:ind w:left="360"/>
        <w:contextualSpacing w:val="0"/>
      </w:pPr>
      <w:r>
        <w:rPr>
          <w:rFonts w:eastAsiaTheme="minorEastAsia"/>
        </w:rPr>
        <w:lastRenderedPageBreak/>
        <w:t xml:space="preserve">Find the limit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8x+9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2x+2</m:t>
            </m:r>
          </m:den>
        </m:f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.</w:t>
      </w:r>
    </w:p>
    <w:p w14:paraId="66C1645E" w14:textId="44497049" w:rsidR="00D81FBF" w:rsidRPr="00D81FBF" w:rsidRDefault="00D81FBF" w:rsidP="00C53206">
      <w:pPr>
        <w:pStyle w:val="ListParagraph"/>
        <w:numPr>
          <w:ilvl w:val="0"/>
          <w:numId w:val="1"/>
        </w:numPr>
        <w:spacing w:after="4320"/>
        <w:ind w:left="360"/>
        <w:contextualSpacing w:val="0"/>
      </w:pPr>
      <w:r>
        <w:rPr>
          <w:rFonts w:eastAsiaTheme="minorEastAsia"/>
        </w:rPr>
        <w:t xml:space="preserve">Find an equation for the tangent line go </w:t>
      </w:r>
      <m:oMath>
        <m:r>
          <w:rPr>
            <w:rFonts w:ascii="Cambria Math" w:eastAsiaTheme="minorEastAsia" w:hAnsi="Cambria Math"/>
          </w:rPr>
          <m:t>y=-5-3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-4,-53</m:t>
            </m:r>
          </m:e>
        </m:d>
      </m:oMath>
      <w:r>
        <w:rPr>
          <w:rFonts w:eastAsiaTheme="minorEastAsia"/>
        </w:rPr>
        <w:t>.</w:t>
      </w:r>
    </w:p>
    <w:p w14:paraId="506586DF" w14:textId="2764850E" w:rsidR="00D81FBF" w:rsidRPr="00D81FBF" w:rsidRDefault="00D81FBF" w:rsidP="00C53206">
      <w:pPr>
        <w:pStyle w:val="ListParagraph"/>
        <w:numPr>
          <w:ilvl w:val="0"/>
          <w:numId w:val="1"/>
        </w:numPr>
        <w:spacing w:after="4320"/>
        <w:ind w:left="360"/>
        <w:contextualSpacing w:val="0"/>
      </w:pPr>
      <w:r>
        <w:rPr>
          <w:rFonts w:eastAsiaTheme="minorEastAsia"/>
        </w:rPr>
        <w:t>Find the derivative of the function.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s=5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9/5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512042" w14:textId="03007354" w:rsidR="00D81FBF" w:rsidRPr="00D81FBF" w:rsidRDefault="00D81FBF" w:rsidP="00C53206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lastRenderedPageBreak/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by applying the product rule.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-4x+3</m:t>
              </m:r>
            </m:e>
          </m:d>
        </m:oMath>
      </m:oMathPara>
    </w:p>
    <w:p w14:paraId="435506A7" w14:textId="5C0365B1" w:rsidR="00D81FBF" w:rsidRPr="00D81FBF" w:rsidRDefault="00D81FBF" w:rsidP="00C53206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+27t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0≤t≤5</m:t>
        </m:r>
      </m:oMath>
      <w:r>
        <w:rPr>
          <w:rFonts w:eastAsiaTheme="minorEastAsia"/>
        </w:rPr>
        <w:t xml:space="preserve"> gives the position of a body moving on a coordinate line, with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meters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in seconds. Find the body’s speed and acceleration at the endpoints of the interval.</w:t>
      </w:r>
    </w:p>
    <w:p w14:paraId="0961151D" w14:textId="0A6B09C1" w:rsidR="00D81FBF" w:rsidRPr="00D81FBF" w:rsidRDefault="00D81FBF" w:rsidP="00C53206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rPr>
          <w:rFonts w:eastAsiaTheme="minorEastAsia"/>
        </w:rPr>
        <w:t xml:space="preserve">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0152180" w14:textId="31FDC013" w:rsidR="00D81FBF" w:rsidRPr="002900C1" w:rsidRDefault="002900C1" w:rsidP="00C53206">
      <w:pPr>
        <w:pStyle w:val="ListParagraph"/>
        <w:numPr>
          <w:ilvl w:val="0"/>
          <w:numId w:val="1"/>
        </w:numPr>
        <w:spacing w:after="4200"/>
        <w:ind w:left="360"/>
        <w:contextualSpacing w:val="0"/>
      </w:pPr>
      <w:r>
        <w:lastRenderedPageBreak/>
        <w:t xml:space="preserve">Use the chain rule to fine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04A6DFB" w14:textId="3B1A3344" w:rsidR="002900C1" w:rsidRPr="002900C1" w:rsidRDefault="002900C1" w:rsidP="00C53206">
      <w:pPr>
        <w:pStyle w:val="ListParagraph"/>
        <w:numPr>
          <w:ilvl w:val="0"/>
          <w:numId w:val="1"/>
        </w:numPr>
        <w:spacing w:after="4200"/>
        <w:ind w:left="360"/>
        <w:contextualSpacing w:val="0"/>
      </w:pPr>
      <w:r>
        <w:t xml:space="preserve">Find the derivative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θ+7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14:paraId="721D5892" w14:textId="79A73AAC" w:rsidR="002900C1" w:rsidRPr="002900C1" w:rsidRDefault="002900C1" w:rsidP="00CB3AB7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rPr>
          <w:rFonts w:eastAsiaTheme="minorEastAsia"/>
        </w:rPr>
        <w:t>Find the antiderivative for the function.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8075427" w14:textId="34734128" w:rsidR="002900C1" w:rsidRPr="002900C1" w:rsidRDefault="002900C1" w:rsidP="00C53206">
      <w:pPr>
        <w:pStyle w:val="ListParagraph"/>
        <w:numPr>
          <w:ilvl w:val="0"/>
          <w:numId w:val="1"/>
        </w:numPr>
        <w:spacing w:after="6360"/>
        <w:ind w:left="360"/>
        <w:contextualSpacing w:val="0"/>
      </w:pPr>
      <w:r>
        <w:rPr>
          <w:rFonts w:eastAsiaTheme="minorEastAsia"/>
        </w:rPr>
        <w:lastRenderedPageBreak/>
        <w:t>Evaluate the definite integral.</w:t>
      </w:r>
      <w:r>
        <w:rPr>
          <w:rFonts w:eastAsiaTheme="minorEastAsia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4977106" w14:textId="50A400F5" w:rsidR="002900C1" w:rsidRPr="002900C1" w:rsidRDefault="002900C1" w:rsidP="00C53206">
      <w:pPr>
        <w:pStyle w:val="ListParagraph"/>
        <w:numPr>
          <w:ilvl w:val="0"/>
          <w:numId w:val="1"/>
        </w:numPr>
        <w:spacing w:after="6360"/>
        <w:ind w:left="360"/>
        <w:contextualSpacing w:val="0"/>
      </w:pPr>
      <w:r>
        <w:rPr>
          <w:rFonts w:eastAsiaTheme="minorEastAsia"/>
        </w:rPr>
        <w:t>Evaluate the integral.</w:t>
      </w:r>
      <w:r>
        <w:rPr>
          <w:rFonts w:eastAsiaTheme="minorEastAsia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sectPr w:rsidR="002900C1" w:rsidRPr="002900C1" w:rsidSect="00290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5147"/>
    <w:multiLevelType w:val="hybridMultilevel"/>
    <w:tmpl w:val="CD46AE4C"/>
    <w:lvl w:ilvl="0" w:tplc="0409000F">
      <w:start w:val="1"/>
      <w:numFmt w:val="decimal"/>
      <w:lvlText w:val="%1."/>
      <w:lvlJc w:val="left"/>
      <w:pPr>
        <w:ind w:left="71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F"/>
    <w:rsid w:val="00173F8C"/>
    <w:rsid w:val="002900C1"/>
    <w:rsid w:val="005A278E"/>
    <w:rsid w:val="006D7629"/>
    <w:rsid w:val="00750F91"/>
    <w:rsid w:val="00AD0FE5"/>
    <w:rsid w:val="00B05371"/>
    <w:rsid w:val="00C04475"/>
    <w:rsid w:val="00C17005"/>
    <w:rsid w:val="00C53206"/>
    <w:rsid w:val="00C65206"/>
    <w:rsid w:val="00CB3AB7"/>
    <w:rsid w:val="00D81FBF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57CB"/>
  <w15:chartTrackingRefBased/>
  <w15:docId w15:val="{63A16FB8-0E12-46AA-86A7-BF03795C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C6520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65206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20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06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1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1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2020%20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 Math Worksheet</Template>
  <TotalTime>9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</vt:lpstr>
    </vt:vector>
  </TitlesOfParts>
  <Company>KCTCS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/>
  <dc:creator>Sears, Christopher M (Maysville)</dc:creator>
  <cp:keywords>MAT 175, Calculus I</cp:keywords>
  <dc:description/>
  <cp:lastModifiedBy>Sears, Christopher M (Maysville)</cp:lastModifiedBy>
  <cp:revision>3</cp:revision>
  <dcterms:created xsi:type="dcterms:W3CDTF">2021-12-07T21:01:00Z</dcterms:created>
  <dcterms:modified xsi:type="dcterms:W3CDTF">2021-12-07T21:09:00Z</dcterms:modified>
</cp:coreProperties>
</file>