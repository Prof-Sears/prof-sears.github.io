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5827" w14:textId="1F534161" w:rsidR="00750F91" w:rsidRDefault="00EB3C0C" w:rsidP="00C65206">
      <w:pPr>
        <w:pStyle w:val="Title"/>
      </w:pPr>
      <w:r>
        <w:t>Law of Cosines</w:t>
      </w:r>
    </w:p>
    <w:p w14:paraId="3675A07E" w14:textId="57FFF031" w:rsidR="006D7629" w:rsidRDefault="00DD5333" w:rsidP="006D7629">
      <w:pPr>
        <w:pStyle w:val="Subtitle"/>
      </w:pPr>
      <w:r>
        <w:t>Trigonometry</w:t>
      </w:r>
    </w:p>
    <w:p w14:paraId="10AE6C5C" w14:textId="4075A7D0" w:rsidR="00EB3C0C" w:rsidRDefault="00EB3C0C" w:rsidP="00EB3C0C">
      <w:pPr>
        <w:pStyle w:val="Heading1"/>
      </w:pPr>
      <w:r>
        <w:t>Law of Cosines</w:t>
      </w:r>
    </w:p>
    <w:p w14:paraId="7CB3BB6A" w14:textId="39D5F2E4" w:rsidR="00EB3C0C" w:rsidRDefault="0023613F" w:rsidP="0023613F">
      <w:pPr>
        <w:pStyle w:val="Heading2"/>
      </w:pPr>
      <w:r>
        <w:t>Fact – Law of Cosines</w:t>
      </w:r>
    </w:p>
    <w:p w14:paraId="6493A01D" w14:textId="77777777" w:rsidR="00E34B97" w:rsidRDefault="00E34B97" w:rsidP="008F414C">
      <w:pPr>
        <w:jc w:val="center"/>
        <w:sectPr w:rsidR="00E34B97" w:rsidSect="00335397">
          <w:footerReference w:type="default" r:id="rId7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FD3E334" w14:textId="03E5F2E3" w:rsidR="008F414C" w:rsidRPr="008F414C" w:rsidRDefault="008F414C" w:rsidP="008F414C">
      <w:pPr>
        <w:jc w:val="center"/>
      </w:pPr>
      <w:r>
        <w:rPr>
          <w:noProof/>
        </w:rPr>
        <w:drawing>
          <wp:inline distT="0" distB="0" distL="0" distR="0" wp14:anchorId="791B2D32" wp14:editId="77ED441C">
            <wp:extent cx="2962275" cy="1453765"/>
            <wp:effectExtent l="0" t="0" r="0" b="0"/>
            <wp:docPr id="1" name="Picture 1" descr="A triangle with standard labels: angles alpha, beta, and gamma with opposite sides a, b, and c respective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iangle with standard labels: angles alpha, beta, and gamma with opposite sides a, b, and c respectivel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52" cy="14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DEE6" w14:textId="0C5102C3" w:rsidR="0023613F" w:rsidRDefault="0023613F" w:rsidP="0023613F">
      <w:r w:rsidRPr="0023613F">
        <w:t xml:space="preserve">For triangles labeled as </w:t>
      </w:r>
      <w:r>
        <w:t xml:space="preserve">the triangle </w:t>
      </w:r>
      <w:r w:rsidR="00E34B97">
        <w:t>to the right</w:t>
      </w:r>
      <w:r w:rsidRPr="0023613F">
        <w:t>, with angles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Pr="0023613F">
        <w:t>,</w:t>
      </w:r>
      <w:r w:rsidR="00C93C57">
        <w:t xml:space="preserve"> </w:t>
      </w:r>
      <m:oMath>
        <m:r>
          <w:rPr>
            <w:rFonts w:ascii="Cambria Math" w:hAnsi="Cambria Math"/>
          </w:rPr>
          <m:t>β</m:t>
        </m:r>
      </m:oMath>
      <w:r w:rsidRPr="0023613F">
        <w:t>,</w:t>
      </w:r>
      <w:r>
        <w:t xml:space="preserve"> and </w:t>
      </w:r>
      <m:oMath>
        <m:r>
          <w:rPr>
            <w:rFonts w:ascii="Cambria Math" w:hAnsi="Cambria Math"/>
          </w:rPr>
          <m:t>γ</m:t>
        </m:r>
      </m:oMath>
      <w:r w:rsidRPr="0023613F">
        <w:t>,</w:t>
      </w:r>
      <w:r w:rsidR="00366BC4">
        <w:t xml:space="preserve"> </w:t>
      </w:r>
      <w:r w:rsidRPr="0023613F">
        <w:t>and opposite corresponding sides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Pr="0023613F">
        <w:t>,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 w:rsidRPr="0023613F">
        <w:t>,</w:t>
      </w:r>
      <w:r>
        <w:t xml:space="preserve"> </w:t>
      </w:r>
      <w:r w:rsidRPr="0023613F">
        <w:t>and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Pr="0023613F">
        <w:t>,</w:t>
      </w:r>
      <w:r>
        <w:t xml:space="preserve"> </w:t>
      </w:r>
      <w:r w:rsidRPr="0023613F">
        <w:t>respectively, the Law of Cosines is given as three equations.</w:t>
      </w:r>
    </w:p>
    <w:p w14:paraId="7E7AD32A" w14:textId="602A9112" w:rsidR="0023613F" w:rsidRPr="0023613F" w:rsidRDefault="0023613F" w:rsidP="002361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AF93D99" w14:textId="60560C81" w:rsidR="0023613F" w:rsidRPr="0023613F" w:rsidRDefault="0023613F" w:rsidP="002361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-2ac</m:t>
          </m:r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14:paraId="58EACA58" w14:textId="70697FDF" w:rsidR="0023613F" w:rsidRPr="0023613F" w:rsidRDefault="0023613F" w:rsidP="0023613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0E727179" w14:textId="77777777" w:rsidR="00E34B97" w:rsidRDefault="00E34B97" w:rsidP="00A70922">
      <w:pPr>
        <w:pStyle w:val="Heading2"/>
        <w:sectPr w:rsidR="00E34B97" w:rsidSect="00E34B97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509952FE" w14:textId="3402171F" w:rsidR="0023613F" w:rsidRDefault="00A70922" w:rsidP="00A70922">
      <w:pPr>
        <w:pStyle w:val="Heading2"/>
      </w:pPr>
      <w:r>
        <w:t>Examples</w:t>
      </w:r>
    </w:p>
    <w:p w14:paraId="4F3DC6B2" w14:textId="44684204" w:rsidR="00A70922" w:rsidRDefault="00A70922" w:rsidP="00A70922">
      <w:r>
        <w:t>For the following exercises, assume the angles and sides are as in the triangle above. Solve each triangle.</w:t>
      </w:r>
      <w:r w:rsidR="00E34B97">
        <w:t xml:space="preserve"> Round to the nearest tenth.</w:t>
      </w:r>
    </w:p>
    <w:p w14:paraId="1AE3B06F" w14:textId="77777777" w:rsidR="00E34B97" w:rsidRDefault="00E34B97" w:rsidP="00A70922">
      <w:pPr>
        <w:rPr>
          <w:rFonts w:ascii="Cambria Math" w:hAnsi="Cambria Math"/>
          <w:oMath/>
        </w:rPr>
        <w:sectPr w:rsidR="00E34B97" w:rsidSect="00E34B97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062236F0" w14:textId="709B9A91" w:rsidR="00A70922" w:rsidRPr="00732C76" w:rsidRDefault="00301627" w:rsidP="00732C76">
      <w:pPr>
        <w:pStyle w:val="ListParagraph"/>
        <w:numPr>
          <w:ilvl w:val="0"/>
          <w:numId w:val="22"/>
        </w:numPr>
        <w:spacing w:after="3840"/>
        <w:ind w:left="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a=10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c=12</m:t>
        </m:r>
      </m:oMath>
    </w:p>
    <w:p w14:paraId="1C85A23E" w14:textId="1371F6CC" w:rsidR="00301627" w:rsidRPr="00732C76" w:rsidRDefault="00301627" w:rsidP="00732C76">
      <w:pPr>
        <w:pStyle w:val="ListParagraph"/>
        <w:numPr>
          <w:ilvl w:val="0"/>
          <w:numId w:val="22"/>
        </w:numPr>
        <w:spacing w:after="3840"/>
        <w:ind w:left="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41.2</m:t>
            </m:r>
          </m:e>
          <m:sup>
            <m:r>
              <w:rPr>
                <w:rFonts w:ascii="Cambria Math" w:eastAsiaTheme="minorEastAsia" w:hAnsi="Cambria Math"/>
              </w:rPr>
              <m:t>∘</m:t>
            </m:r>
          </m:sup>
        </m:sSup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b=6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c=7</m:t>
        </m:r>
      </m:oMath>
    </w:p>
    <w:p w14:paraId="2BF451A4" w14:textId="77777777" w:rsidR="00E34B97" w:rsidRDefault="00E34B97" w:rsidP="00732C76">
      <w:pPr>
        <w:spacing w:after="3840"/>
        <w:rPr>
          <w:rFonts w:ascii="Cambria Math" w:eastAsiaTheme="minorEastAsia" w:hAnsi="Cambria Math"/>
          <w:oMath/>
        </w:rPr>
        <w:sectPr w:rsidR="00E34B97" w:rsidSect="00E34B97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67466FEF" w14:textId="5F4A9D77" w:rsidR="00301627" w:rsidRPr="00732C76" w:rsidRDefault="00301627" w:rsidP="00732C76">
      <w:pPr>
        <w:pStyle w:val="ListParagraph"/>
        <w:numPr>
          <w:ilvl w:val="0"/>
          <w:numId w:val="22"/>
        </w:numPr>
        <w:spacing w:after="3840"/>
        <w:ind w:left="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a=20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b=25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c=18</m:t>
        </m:r>
      </m:oMath>
    </w:p>
    <w:p w14:paraId="4C87CA34" w14:textId="14D8B49A" w:rsidR="00E34B97" w:rsidRPr="00732C76" w:rsidRDefault="00E34B97" w:rsidP="00732C76">
      <w:pPr>
        <w:pStyle w:val="ListParagraph"/>
        <w:numPr>
          <w:ilvl w:val="0"/>
          <w:numId w:val="22"/>
        </w:numPr>
        <w:spacing w:after="3840"/>
        <w:ind w:left="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a=108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b=132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c=160</m:t>
        </m:r>
      </m:oMath>
    </w:p>
    <w:p w14:paraId="56ECC6B6" w14:textId="77777777" w:rsidR="00E34B97" w:rsidRDefault="00E34B97" w:rsidP="00301627">
      <w:pPr>
        <w:pStyle w:val="Heading2"/>
        <w:sectPr w:rsidR="00E34B97" w:rsidSect="00E34B97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2CB9D332" w14:textId="1F6ECE66" w:rsidR="00301627" w:rsidRDefault="00301627" w:rsidP="00301627">
      <w:pPr>
        <w:pStyle w:val="Heading2"/>
      </w:pPr>
      <w:r>
        <w:lastRenderedPageBreak/>
        <w:t>You Try It</w:t>
      </w:r>
    </w:p>
    <w:p w14:paraId="4BBFCFF6" w14:textId="43148E80" w:rsidR="00301627" w:rsidRDefault="00301627" w:rsidP="00301627">
      <w:r>
        <w:t>For the following exercises, assume the angles and sides are as in the triangle above. Solve each triangle.</w:t>
      </w:r>
      <w:r w:rsidR="00E34B97">
        <w:t xml:space="preserve"> </w:t>
      </w:r>
      <w:r w:rsidR="00E34B97">
        <w:t>Round to the nearest tenth.</w:t>
      </w:r>
    </w:p>
    <w:p w14:paraId="724445B4" w14:textId="77777777" w:rsidR="00732C76" w:rsidRDefault="00732C76" w:rsidP="00301627">
      <w:pPr>
        <w:rPr>
          <w:rFonts w:ascii="Cambria Math" w:hAnsi="Cambria Math"/>
          <w:oMath/>
        </w:rPr>
        <w:sectPr w:rsidR="00732C76" w:rsidSect="00E34B97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78F0E735" w14:textId="4D26B818" w:rsidR="00301627" w:rsidRPr="00732C76" w:rsidRDefault="00301627" w:rsidP="00732C76">
      <w:pPr>
        <w:pStyle w:val="ListParagraph"/>
        <w:numPr>
          <w:ilvl w:val="0"/>
          <w:numId w:val="23"/>
        </w:numPr>
        <w:spacing w:after="624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b=12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c=24</m:t>
        </m:r>
      </m:oMath>
    </w:p>
    <w:p w14:paraId="6171544C" w14:textId="0A28E921" w:rsidR="00301627" w:rsidRDefault="00301627" w:rsidP="00732C76">
      <w:pPr>
        <w:pStyle w:val="ListParagraph"/>
        <w:numPr>
          <w:ilvl w:val="0"/>
          <w:numId w:val="23"/>
        </w:numPr>
        <w:spacing w:after="6240"/>
        <w:contextualSpacing w:val="0"/>
      </w:pP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58.7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a=10.6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c=15.7</m:t>
        </m:r>
      </m:oMath>
    </w:p>
    <w:p w14:paraId="40330B31" w14:textId="77777777" w:rsidR="00732C76" w:rsidRDefault="00732C76" w:rsidP="00732C76">
      <w:pPr>
        <w:spacing w:after="6240"/>
        <w:rPr>
          <w:rFonts w:ascii="Cambria Math" w:hAnsi="Cambria Math"/>
          <w:oMath/>
        </w:rPr>
        <w:sectPr w:rsidR="00732C76" w:rsidSect="00732C76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482B3F47" w14:textId="06AB9F9E" w:rsidR="00301627" w:rsidRPr="00732C76" w:rsidRDefault="00301627" w:rsidP="00732C76">
      <w:pPr>
        <w:pStyle w:val="ListParagraph"/>
        <w:numPr>
          <w:ilvl w:val="0"/>
          <w:numId w:val="23"/>
        </w:numPr>
        <w:spacing w:after="600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a=5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b=7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c=10</m:t>
        </m:r>
      </m:oMath>
    </w:p>
    <w:p w14:paraId="01171F15" w14:textId="014139EF" w:rsidR="00E34B97" w:rsidRPr="00732C76" w:rsidRDefault="00E34B97" w:rsidP="00732C76">
      <w:pPr>
        <w:pStyle w:val="ListParagraph"/>
        <w:numPr>
          <w:ilvl w:val="0"/>
          <w:numId w:val="23"/>
        </w:numPr>
        <w:spacing w:after="600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a=13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b=22</m:t>
        </m:r>
      </m:oMath>
      <w:r w:rsidRPr="00732C7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c=28</m:t>
        </m:r>
      </m:oMath>
    </w:p>
    <w:p w14:paraId="5B641C15" w14:textId="77777777" w:rsidR="00732C76" w:rsidRDefault="00732C76" w:rsidP="00732C76">
      <w:pPr>
        <w:spacing w:after="6240"/>
        <w:sectPr w:rsidR="00732C76" w:rsidSect="00732C76">
          <w:type w:val="continuous"/>
          <w:pgSz w:w="12240" w:h="15840"/>
          <w:pgMar w:top="720" w:right="720" w:bottom="720" w:left="1440" w:header="288" w:footer="288" w:gutter="0"/>
          <w:cols w:num="2" w:space="720"/>
          <w:docGrid w:linePitch="360"/>
        </w:sectPr>
      </w:pPr>
    </w:p>
    <w:p w14:paraId="3E584537" w14:textId="77777777" w:rsidR="00732C76" w:rsidRPr="00301627" w:rsidRDefault="00732C76" w:rsidP="00301627"/>
    <w:sectPr w:rsidR="00732C76" w:rsidRPr="00301627" w:rsidSect="00732C76">
      <w:type w:val="continuous"/>
      <w:pgSz w:w="12240" w:h="15840"/>
      <w:pgMar w:top="720" w:right="720" w:bottom="720" w:left="1440" w:header="288" w:footer="2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0DC17" w14:textId="77777777" w:rsidR="00785C69" w:rsidRDefault="00785C69" w:rsidP="00AE2E4D">
      <w:pPr>
        <w:spacing w:after="0" w:line="240" w:lineRule="auto"/>
      </w:pPr>
      <w:r>
        <w:separator/>
      </w:r>
    </w:p>
  </w:endnote>
  <w:endnote w:type="continuationSeparator" w:id="0">
    <w:p w14:paraId="33BB4FAB" w14:textId="77777777" w:rsidR="00785C69" w:rsidRDefault="00785C69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F726" w14:textId="4938C56D" w:rsidR="00210DBC" w:rsidRPr="00835E20" w:rsidRDefault="00210DBC" w:rsidP="00210DBC">
    <w:pPr>
      <w:pStyle w:val="Footer"/>
      <w:rPr>
        <w:sz w:val="16"/>
        <w:szCs w:val="16"/>
      </w:rPr>
    </w:pPr>
    <w:r w:rsidRPr="00835E20">
      <w:rPr>
        <w:sz w:val="16"/>
        <w:szCs w:val="16"/>
      </w:rPr>
      <w:t xml:space="preserve">Remixed from OpenStax </w:t>
    </w:r>
    <w:r w:rsidR="00691D91" w:rsidRPr="00691D91">
      <w:rPr>
        <w:i/>
        <w:iCs/>
        <w:sz w:val="16"/>
        <w:szCs w:val="16"/>
      </w:rPr>
      <w:t>Algebr</w:t>
    </w:r>
    <w:r w:rsidRPr="00691D91">
      <w:rPr>
        <w:i/>
        <w:iCs/>
        <w:sz w:val="16"/>
        <w:szCs w:val="16"/>
      </w:rPr>
      <w:t>a</w:t>
    </w:r>
    <w:r w:rsidR="00691D91" w:rsidRPr="00691D91">
      <w:rPr>
        <w:i/>
        <w:iCs/>
        <w:sz w:val="16"/>
        <w:szCs w:val="16"/>
      </w:rPr>
      <w:t xml:space="preserve"> and Trigonometry</w:t>
    </w:r>
    <w:r w:rsidRPr="00691D91">
      <w:rPr>
        <w:i/>
        <w:iCs/>
        <w:sz w:val="16"/>
        <w:szCs w:val="16"/>
      </w:rPr>
      <w:t xml:space="preserve"> 2e</w:t>
    </w:r>
    <w:r w:rsidR="00691D91">
      <w:rPr>
        <w:i/>
        <w:iCs/>
        <w:sz w:val="16"/>
        <w:szCs w:val="16"/>
      </w:rPr>
      <w:br/>
    </w:r>
    <w:r w:rsidR="00691D91" w:rsidRPr="00691D91">
      <w:rPr>
        <w:sz w:val="16"/>
        <w:szCs w:val="16"/>
      </w:rPr>
      <w:t>Access for free at </w:t>
    </w:r>
    <w:hyperlink r:id="rId1" w:history="1">
      <w:r w:rsidR="00691D91" w:rsidRPr="00691D91">
        <w:rPr>
          <w:rStyle w:val="Hyperlink"/>
          <w:sz w:val="16"/>
          <w:szCs w:val="16"/>
        </w:rPr>
        <w:t>https://openstax.org/books/algebra-and-trigonometry-2e/pages/1-introduction-to-prerequisites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6822" w14:textId="77777777" w:rsidR="00785C69" w:rsidRDefault="00785C69" w:rsidP="00AE2E4D">
      <w:pPr>
        <w:spacing w:after="0" w:line="240" w:lineRule="auto"/>
      </w:pPr>
      <w:r>
        <w:separator/>
      </w:r>
    </w:p>
  </w:footnote>
  <w:footnote w:type="continuationSeparator" w:id="0">
    <w:p w14:paraId="4CDE9955" w14:textId="77777777" w:rsidR="00785C69" w:rsidRDefault="00785C69" w:rsidP="00AE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82C6B"/>
    <w:multiLevelType w:val="hybridMultilevel"/>
    <w:tmpl w:val="6400C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53E7B"/>
    <w:multiLevelType w:val="hybridMultilevel"/>
    <w:tmpl w:val="831C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7"/>
  </w:num>
  <w:num w:numId="4">
    <w:abstractNumId w:val="21"/>
  </w:num>
  <w:num w:numId="5">
    <w:abstractNumId w:val="5"/>
  </w:num>
  <w:num w:numId="6">
    <w:abstractNumId w:val="2"/>
  </w:num>
  <w:num w:numId="7">
    <w:abstractNumId w:val="15"/>
  </w:num>
  <w:num w:numId="8">
    <w:abstractNumId w:val="18"/>
  </w:num>
  <w:num w:numId="9">
    <w:abstractNumId w:val="13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11"/>
  </w:num>
  <w:num w:numId="15">
    <w:abstractNumId w:val="0"/>
  </w:num>
  <w:num w:numId="16">
    <w:abstractNumId w:val="3"/>
  </w:num>
  <w:num w:numId="17">
    <w:abstractNumId w:val="6"/>
  </w:num>
  <w:num w:numId="18">
    <w:abstractNumId w:val="22"/>
  </w:num>
  <w:num w:numId="19">
    <w:abstractNumId w:val="9"/>
  </w:num>
  <w:num w:numId="20">
    <w:abstractNumId w:val="17"/>
  </w:num>
  <w:num w:numId="21">
    <w:abstractNumId w:val="19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4B"/>
    <w:rsid w:val="000216C8"/>
    <w:rsid w:val="000D374C"/>
    <w:rsid w:val="000D3999"/>
    <w:rsid w:val="00182AA2"/>
    <w:rsid w:val="001E3663"/>
    <w:rsid w:val="002028DA"/>
    <w:rsid w:val="00210DBC"/>
    <w:rsid w:val="0023613F"/>
    <w:rsid w:val="0025774B"/>
    <w:rsid w:val="00301627"/>
    <w:rsid w:val="00313530"/>
    <w:rsid w:val="00335397"/>
    <w:rsid w:val="00366BC4"/>
    <w:rsid w:val="0042082D"/>
    <w:rsid w:val="00427C6E"/>
    <w:rsid w:val="005727A3"/>
    <w:rsid w:val="005C0C4E"/>
    <w:rsid w:val="005C3486"/>
    <w:rsid w:val="0064660F"/>
    <w:rsid w:val="00691D91"/>
    <w:rsid w:val="006C6D0E"/>
    <w:rsid w:val="006D7629"/>
    <w:rsid w:val="00732C76"/>
    <w:rsid w:val="00750F91"/>
    <w:rsid w:val="00781119"/>
    <w:rsid w:val="00785C69"/>
    <w:rsid w:val="007B42E2"/>
    <w:rsid w:val="007D3327"/>
    <w:rsid w:val="007F46F6"/>
    <w:rsid w:val="00832A94"/>
    <w:rsid w:val="008B2E7E"/>
    <w:rsid w:val="008C3FEB"/>
    <w:rsid w:val="008F414C"/>
    <w:rsid w:val="00940C64"/>
    <w:rsid w:val="009438DC"/>
    <w:rsid w:val="009B4283"/>
    <w:rsid w:val="009C61F1"/>
    <w:rsid w:val="00A47707"/>
    <w:rsid w:val="00A70922"/>
    <w:rsid w:val="00A74D78"/>
    <w:rsid w:val="00A91D1B"/>
    <w:rsid w:val="00AC3506"/>
    <w:rsid w:val="00AD2EEC"/>
    <w:rsid w:val="00AE2E4D"/>
    <w:rsid w:val="00AE54BE"/>
    <w:rsid w:val="00BA7772"/>
    <w:rsid w:val="00C65206"/>
    <w:rsid w:val="00C85559"/>
    <w:rsid w:val="00C93C57"/>
    <w:rsid w:val="00CB5B65"/>
    <w:rsid w:val="00DD5333"/>
    <w:rsid w:val="00DF40B5"/>
    <w:rsid w:val="00E01B69"/>
    <w:rsid w:val="00E22D0A"/>
    <w:rsid w:val="00E34B97"/>
    <w:rsid w:val="00E36DE9"/>
    <w:rsid w:val="00E82D69"/>
    <w:rsid w:val="00EB3C0C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58181"/>
  <w15:chartTrackingRefBased/>
  <w15:docId w15:val="{F95D14C9-A9A3-4098-9749-F8A95548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algebra-and-trigonometry-2e/pages/1-introduction-to-prerequisi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GitHub\prof-sears.github.io\Materials\MAT155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MAT155-Template</Template>
  <TotalTime>55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11</cp:revision>
  <dcterms:created xsi:type="dcterms:W3CDTF">2022-03-23T14:01:00Z</dcterms:created>
  <dcterms:modified xsi:type="dcterms:W3CDTF">2022-03-23T14:57:00Z</dcterms:modified>
</cp:coreProperties>
</file>