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DCDC" w14:textId="1F203454" w:rsidR="00750F91" w:rsidRDefault="00CB5B65" w:rsidP="00C65206">
      <w:pPr>
        <w:pStyle w:val="Title"/>
      </w:pPr>
      <w:r>
        <w:t xml:space="preserve">Lesson </w:t>
      </w:r>
      <w:r w:rsidR="00224865">
        <w:t>13</w:t>
      </w:r>
    </w:p>
    <w:p w14:paraId="781C9D50" w14:textId="425973C7" w:rsidR="006D7629" w:rsidRDefault="00CB5B65" w:rsidP="006D7629">
      <w:pPr>
        <w:pStyle w:val="Subtitle"/>
      </w:pPr>
      <w:r>
        <w:t>Foundations of College Algebra</w:t>
      </w:r>
    </w:p>
    <w:p w14:paraId="407017AD" w14:textId="77777777" w:rsidR="00224865" w:rsidRDefault="00224865" w:rsidP="00224865">
      <w:pPr>
        <w:pStyle w:val="Heading1"/>
      </w:pPr>
      <w:bookmarkStart w:id="0" w:name="X29adb71ee976d5e0b982f36007eb55d55d46505"/>
      <w:r>
        <w:t>Addition and Subtraction Properties of Equality</w:t>
      </w:r>
    </w:p>
    <w:p w14:paraId="27491F4A" w14:textId="77777777" w:rsidR="00224865" w:rsidRDefault="00224865" w:rsidP="00224865">
      <w:pPr>
        <w:pStyle w:val="Heading2"/>
      </w:pPr>
      <w:bookmarkStart w:id="1" w:name="definition---linear-equations"/>
      <w:r>
        <w:t>Definition - Linear equations</w:t>
      </w:r>
    </w:p>
    <w:p w14:paraId="3B4232C0" w14:textId="77777777" w:rsidR="00224865" w:rsidRDefault="00224865" w:rsidP="00224865">
      <w:r>
        <w:t xml:space="preserve">A </w:t>
      </w:r>
      <w:r>
        <w:rPr>
          <w:b/>
          <w:bCs/>
        </w:rPr>
        <w:t>linear equation in one variable</w:t>
      </w:r>
      <w:r>
        <w:t xml:space="preserve"> has one variable and:</w:t>
      </w:r>
    </w:p>
    <w:p w14:paraId="75A1B38F" w14:textId="77777777" w:rsidR="00224865" w:rsidRDefault="00224865" w:rsidP="00224865">
      <w:pPr>
        <w:numPr>
          <w:ilvl w:val="0"/>
          <w:numId w:val="22"/>
        </w:numPr>
      </w:pPr>
      <w:r>
        <w:t>No exponents on the variable</w:t>
      </w:r>
    </w:p>
    <w:p w14:paraId="57725D8C" w14:textId="77777777" w:rsidR="00224865" w:rsidRDefault="00224865" w:rsidP="00224865">
      <w:pPr>
        <w:numPr>
          <w:ilvl w:val="0"/>
          <w:numId w:val="22"/>
        </w:numPr>
      </w:pPr>
      <w:r>
        <w:t>No variables in a denominator.</w:t>
      </w:r>
    </w:p>
    <w:p w14:paraId="597BB394" w14:textId="77777777" w:rsidR="00224865" w:rsidRDefault="00224865" w:rsidP="00224865">
      <w:pPr>
        <w:pStyle w:val="Heading2"/>
      </w:pPr>
      <w:bookmarkStart w:id="2" w:name="subtraction-property-of-equality"/>
      <w:bookmarkEnd w:id="1"/>
      <w:r>
        <w:t>Subtraction Property of Equality</w:t>
      </w:r>
    </w:p>
    <w:p w14:paraId="79A507EF" w14:textId="77777777" w:rsidR="00224865" w:rsidRDefault="00224865" w:rsidP="00224865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</m:oMath>
      <w:r>
        <w:t>.</w:t>
      </w:r>
    </w:p>
    <w:p w14:paraId="4B2E4D7D" w14:textId="77777777" w:rsidR="00224865" w:rsidRDefault="00224865" w:rsidP="00224865">
      <w:r>
        <w:rPr>
          <w:b/>
          <w:bCs/>
        </w:rPr>
        <w:t>That is, when you subtract the same quantity from both sides of an equation, you still have equality.</w:t>
      </w:r>
    </w:p>
    <w:p w14:paraId="4A5FA361" w14:textId="77777777" w:rsidR="00224865" w:rsidRDefault="00224865" w:rsidP="00224865">
      <w:pPr>
        <w:pStyle w:val="Heading2"/>
      </w:pPr>
      <w:bookmarkStart w:id="3" w:name="addition-property-of-equality"/>
      <w:bookmarkEnd w:id="2"/>
      <w:r>
        <w:t>Addition Property of Equality</w:t>
      </w:r>
    </w:p>
    <w:p w14:paraId="520B9A73" w14:textId="77777777" w:rsidR="00224865" w:rsidRDefault="00224865" w:rsidP="00224865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t>.</w:t>
      </w:r>
    </w:p>
    <w:p w14:paraId="2231224B" w14:textId="77777777" w:rsidR="00224865" w:rsidRDefault="00224865" w:rsidP="00224865">
      <w:r>
        <w:rPr>
          <w:b/>
          <w:bCs/>
        </w:rPr>
        <w:t>That is, when you add the same quantity to both sides of an equation, you still have equality.</w:t>
      </w:r>
    </w:p>
    <w:p w14:paraId="51FD5C08" w14:textId="77777777" w:rsidR="00224865" w:rsidRDefault="00224865" w:rsidP="00224865">
      <w:pPr>
        <w:pStyle w:val="Heading2"/>
      </w:pPr>
      <w:bookmarkStart w:id="4" w:name="examples"/>
      <w:bookmarkEnd w:id="3"/>
      <w:r>
        <w:t>Examples</w:t>
      </w:r>
    </w:p>
    <w:p w14:paraId="7FC06F00" w14:textId="77777777" w:rsidR="00224865" w:rsidRDefault="00224865" w:rsidP="00224865">
      <w:r>
        <w:t>Solve each equation using the Subtraction and Addition Properties of Equality.</w:t>
      </w:r>
    </w:p>
    <w:p w14:paraId="1543B028" w14:textId="77777777" w:rsidR="00F95D03" w:rsidRDefault="00F95D03" w:rsidP="00F95D03">
      <w:pPr>
        <w:rPr>
          <w:rFonts w:ascii="Cambria Math" w:hAnsi="Cambria Math"/>
          <w:oMath/>
        </w:rPr>
        <w:sectPr w:rsidR="00F95D03" w:rsidSect="00335397">
          <w:footerReference w:type="default" r:id="rId7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5342F3F" w14:textId="77777777" w:rsidR="004D157C" w:rsidRPr="004D157C" w:rsidRDefault="00224865" w:rsidP="00A76A13">
      <w:pPr>
        <w:pStyle w:val="ListParagraph"/>
        <w:numPr>
          <w:ilvl w:val="0"/>
          <w:numId w:val="29"/>
        </w:numPr>
        <w:spacing w:after="2160"/>
        <w:ind w:left="475" w:hanging="475"/>
        <w:contextualSpacing w:val="0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66</m:t>
        </m:r>
      </m:oMath>
    </w:p>
    <w:p w14:paraId="7FF114F8" w14:textId="35F36345" w:rsidR="00224865" w:rsidRDefault="00224865" w:rsidP="00A76A13">
      <w:pPr>
        <w:pStyle w:val="ListParagraph"/>
        <w:numPr>
          <w:ilvl w:val="0"/>
          <w:numId w:val="29"/>
        </w:numPr>
        <w:spacing w:after="2160"/>
        <w:ind w:left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76</m:t>
        </m:r>
      </m:oMath>
      <w:r>
        <w:t xml:space="preserve"> </w:t>
      </w:r>
    </w:p>
    <w:p w14:paraId="60C9B0D7" w14:textId="77777777" w:rsidR="00F95D03" w:rsidRDefault="00F95D03" w:rsidP="00F95D03">
      <w:pPr>
        <w:pStyle w:val="Heading2"/>
        <w:spacing w:after="1440"/>
        <w:contextualSpacing/>
        <w:sectPr w:rsidR="00F95D03" w:rsidSect="00F95D03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46E4F70D" w14:textId="77777777" w:rsidR="00F95D03" w:rsidRDefault="00F95D03" w:rsidP="00F95D03">
      <w:pPr>
        <w:pStyle w:val="Heading2"/>
      </w:pPr>
      <w:r>
        <w:t>Examples</w:t>
      </w:r>
    </w:p>
    <w:p w14:paraId="58E6951F" w14:textId="77777777" w:rsidR="00F95D03" w:rsidRDefault="00F95D03" w:rsidP="00F95D03">
      <w:r>
        <w:t>Solve each equation using the Subtraction and Addition Properties of Equality.</w:t>
      </w:r>
    </w:p>
    <w:p w14:paraId="743EAD78" w14:textId="77777777" w:rsidR="00F95D03" w:rsidRDefault="00F95D03" w:rsidP="00F95D03">
      <w:pPr>
        <w:rPr>
          <w:rFonts w:ascii="Cambria Math" w:hAnsi="Cambria Math"/>
          <w:oMath/>
        </w:rPr>
        <w:sectPr w:rsidR="00F95D03" w:rsidSect="00F95D03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20F3B994" w14:textId="77777777" w:rsidR="00F95D03" w:rsidRDefault="00F95D03" w:rsidP="007B1018">
      <w:pPr>
        <w:pStyle w:val="ListParagraph"/>
        <w:numPr>
          <w:ilvl w:val="0"/>
          <w:numId w:val="31"/>
        </w:numPr>
        <w:spacing w:after="2160"/>
        <w:ind w:left="475" w:hanging="475"/>
        <w:contextualSpacing w:val="0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35</m:t>
        </m:r>
      </m:oMath>
      <w:r>
        <w:t xml:space="preserve"> </w:t>
      </w:r>
    </w:p>
    <w:p w14:paraId="5ECC310C" w14:textId="77777777" w:rsidR="00F95D03" w:rsidRDefault="00F95D03" w:rsidP="007B1018">
      <w:pPr>
        <w:pStyle w:val="ListParagraph"/>
        <w:numPr>
          <w:ilvl w:val="0"/>
          <w:numId w:val="31"/>
        </w:numPr>
        <w:spacing w:after="2160"/>
        <w:ind w:left="475" w:hanging="475"/>
        <w:contextualSpacing w:val="0"/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200</m:t>
        </m:r>
      </m:oMath>
      <w:r>
        <w:t xml:space="preserve"> </w:t>
      </w:r>
    </w:p>
    <w:p w14:paraId="76922154" w14:textId="690D12D1" w:rsidR="00F95D03" w:rsidRDefault="00F95D03" w:rsidP="007B1018">
      <w:pPr>
        <w:pStyle w:val="ListParagraph"/>
        <w:numPr>
          <w:ilvl w:val="0"/>
          <w:numId w:val="31"/>
        </w:numPr>
        <w:spacing w:after="2160"/>
        <w:ind w:left="475" w:hanging="475"/>
        <w:contextualSpacing w:val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</w:p>
    <w:p w14:paraId="2391C79C" w14:textId="77777777" w:rsidR="00F95D03" w:rsidRDefault="00F95D03" w:rsidP="004D157C">
      <w:pPr>
        <w:pStyle w:val="Heading1"/>
        <w:ind w:left="0"/>
        <w:sectPr w:rsidR="00F95D03" w:rsidSect="00F95D03">
          <w:type w:val="continuous"/>
          <w:pgSz w:w="12240" w:h="15840"/>
          <w:pgMar w:top="720" w:right="720" w:bottom="720" w:left="1440" w:header="288" w:footer="288" w:gutter="0"/>
          <w:cols w:num="3" w:space="0"/>
          <w:docGrid w:linePitch="360"/>
        </w:sectPr>
      </w:pPr>
      <w:bookmarkStart w:id="5" w:name="X6b629628ddc461aece489abf12257fdcbba319c"/>
      <w:bookmarkEnd w:id="0"/>
      <w:bookmarkEnd w:id="4"/>
    </w:p>
    <w:p w14:paraId="766E4EB0" w14:textId="77777777" w:rsidR="00224865" w:rsidRDefault="00224865" w:rsidP="00224865">
      <w:pPr>
        <w:pStyle w:val="Heading1"/>
      </w:pPr>
      <w:r>
        <w:lastRenderedPageBreak/>
        <w:t>Multiplication and Division Properties of Equality</w:t>
      </w:r>
    </w:p>
    <w:p w14:paraId="00CD9FF7" w14:textId="77777777" w:rsidR="00224865" w:rsidRDefault="00224865" w:rsidP="00224865">
      <w:pPr>
        <w:pStyle w:val="Heading2"/>
      </w:pPr>
      <w:bookmarkStart w:id="6" w:name="division-property-of-equality"/>
      <w:r>
        <w:t>Division Property of equality</w:t>
      </w:r>
    </w:p>
    <w:p w14:paraId="6B7E7B1A" w14:textId="77777777" w:rsidR="00224865" w:rsidRDefault="00224865" w:rsidP="00224865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</w:t>
      </w:r>
    </w:p>
    <w:p w14:paraId="6E45935F" w14:textId="77777777" w:rsidR="00224865" w:rsidRDefault="00224865" w:rsidP="00224865">
      <w:r>
        <w:rPr>
          <w:b/>
          <w:bCs/>
        </w:rPr>
        <w:t>That is, when you divide both sides of an equation by any non-zero number, you still have equality.</w:t>
      </w:r>
    </w:p>
    <w:p w14:paraId="7E33A3B6" w14:textId="77777777" w:rsidR="00224865" w:rsidRDefault="00224865" w:rsidP="00224865">
      <w:pPr>
        <w:pStyle w:val="Heading2"/>
      </w:pPr>
      <w:bookmarkStart w:id="7" w:name="multiplication-property-of-equality"/>
      <w:bookmarkEnd w:id="6"/>
      <w:r>
        <w:t>Multiplication Property of equality</w:t>
      </w:r>
    </w:p>
    <w:p w14:paraId="1E1C753B" w14:textId="77777777" w:rsidR="00224865" w:rsidRDefault="00224865" w:rsidP="00224865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then </w:t>
      </w:r>
      <m:oMath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bc</m:t>
        </m:r>
      </m:oMath>
      <w:r>
        <w:t>.</w:t>
      </w:r>
    </w:p>
    <w:p w14:paraId="44CA1281" w14:textId="77777777" w:rsidR="00224865" w:rsidRDefault="00224865" w:rsidP="00224865">
      <w:r>
        <w:rPr>
          <w:b/>
          <w:bCs/>
        </w:rPr>
        <w:t>That is, when you multiply both sides of an equation by any non-zero number, you still have equality.</w:t>
      </w:r>
    </w:p>
    <w:p w14:paraId="1734AFF0" w14:textId="77777777" w:rsidR="00224865" w:rsidRDefault="00224865" w:rsidP="00224865">
      <w:pPr>
        <w:pStyle w:val="Heading2"/>
      </w:pPr>
      <w:bookmarkStart w:id="8" w:name="examples-1"/>
      <w:bookmarkEnd w:id="7"/>
      <w:r>
        <w:t>Examples</w:t>
      </w:r>
    </w:p>
    <w:p w14:paraId="5B4E5231" w14:textId="77777777" w:rsidR="00224865" w:rsidRDefault="00224865" w:rsidP="00224865">
      <w:r>
        <w:t>Solve the following equation using the Division and Multiplication Properties of Equality.</w:t>
      </w:r>
    </w:p>
    <w:p w14:paraId="6E04F03E" w14:textId="77777777" w:rsidR="00AD651C" w:rsidRDefault="00AD651C" w:rsidP="00AD651C">
      <w:pPr>
        <w:ind w:left="240"/>
        <w:rPr>
          <w:rFonts w:ascii="Cambria Math" w:hAnsi="Cambria Math"/>
          <w:oMath/>
        </w:rPr>
        <w:sectPr w:rsidR="00AD651C" w:rsidSect="00F95D03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66B410FE" w14:textId="1594A2A6" w:rsidR="00224865" w:rsidRDefault="00224865" w:rsidP="00AD651C">
      <w:pPr>
        <w:pStyle w:val="ListParagraph"/>
        <w:numPr>
          <w:ilvl w:val="0"/>
          <w:numId w:val="32"/>
        </w:numPr>
        <w:spacing w:after="1440"/>
        <w:ind w:left="475" w:hanging="475"/>
        <w:contextualSpacing w:val="0"/>
      </w:pPr>
      <m:oMath>
        <m:r>
          <w:rPr>
            <w:rFonts w:ascii="Cambria Math" w:hAnsi="Cambria Math"/>
          </w:rPr>
          <m:t>8x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56</m:t>
        </m:r>
      </m:oMath>
    </w:p>
    <w:p w14:paraId="386A8F98" w14:textId="06CA2FB3" w:rsidR="00224865" w:rsidRDefault="00224865" w:rsidP="00AD651C">
      <w:pPr>
        <w:pStyle w:val="ListParagraph"/>
        <w:numPr>
          <w:ilvl w:val="0"/>
          <w:numId w:val="32"/>
        </w:numPr>
        <w:spacing w:after="1440"/>
        <w:ind w:left="475" w:hanging="475"/>
        <w:contextualSpacing w:val="0"/>
      </w:pPr>
      <m:oMath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den>
        </m:f>
      </m:oMath>
    </w:p>
    <w:p w14:paraId="4E816ED0" w14:textId="77777777" w:rsidR="00AD651C" w:rsidRDefault="00AD651C" w:rsidP="00AD651C">
      <w:pPr>
        <w:pStyle w:val="Heading2"/>
        <w:sectPr w:rsidR="00AD651C" w:rsidSect="00AD651C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0C203103" w14:textId="1558B2A5" w:rsidR="00AD651C" w:rsidRDefault="00AD651C" w:rsidP="00AD651C">
      <w:pPr>
        <w:pStyle w:val="Heading2"/>
      </w:pPr>
      <w:r>
        <w:t>You Try It</w:t>
      </w:r>
    </w:p>
    <w:p w14:paraId="4A04FA3C" w14:textId="77777777" w:rsidR="00AD651C" w:rsidRDefault="00AD651C" w:rsidP="00AD651C">
      <w:r>
        <w:t>Solve the following equation using the Division and Multiplication Properties of Equality.</w:t>
      </w:r>
    </w:p>
    <w:p w14:paraId="157D52F8" w14:textId="77777777" w:rsidR="00AD651C" w:rsidRDefault="00AD651C" w:rsidP="00AD651C">
      <w:pPr>
        <w:ind w:left="240"/>
        <w:rPr>
          <w:rFonts w:ascii="Cambria Math" w:hAnsi="Cambria Math"/>
          <w:oMath/>
        </w:rPr>
        <w:sectPr w:rsidR="00AD651C" w:rsidSect="00F95D03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0033A6FF" w14:textId="77777777" w:rsidR="00AD651C" w:rsidRDefault="00AD651C" w:rsidP="00AD651C">
      <w:pPr>
        <w:pStyle w:val="ListParagraph"/>
        <w:numPr>
          <w:ilvl w:val="0"/>
          <w:numId w:val="33"/>
        </w:numPr>
        <w:spacing w:after="1440"/>
        <w:ind w:left="475" w:hanging="475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</m:oMath>
      <w:r>
        <w:t xml:space="preserve"> </w:t>
      </w:r>
    </w:p>
    <w:p w14:paraId="2CE95EEC" w14:textId="57826EEC" w:rsidR="00AD651C" w:rsidRDefault="00AD651C" w:rsidP="00AD651C">
      <w:pPr>
        <w:pStyle w:val="ListParagraph"/>
        <w:numPr>
          <w:ilvl w:val="0"/>
          <w:numId w:val="33"/>
        </w:numPr>
        <w:spacing w:after="1440"/>
        <w:ind w:left="475" w:hanging="475"/>
        <w:contextualSpacing w:val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54</m:t>
        </m:r>
      </m:oMath>
      <w:r>
        <w:t xml:space="preserve"> </w:t>
      </w:r>
    </w:p>
    <w:p w14:paraId="0FEB3F4E" w14:textId="77777777" w:rsidR="00AD651C" w:rsidRDefault="00AD651C" w:rsidP="00AD651C">
      <w:pPr>
        <w:pStyle w:val="ListParagraph"/>
        <w:numPr>
          <w:ilvl w:val="0"/>
          <w:numId w:val="33"/>
        </w:numPr>
        <w:spacing w:after="1440"/>
        <w:ind w:left="475" w:hanging="475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807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15y</m:t>
        </m:r>
      </m:oMath>
      <w:r>
        <w:t xml:space="preserve"> </w:t>
      </w:r>
    </w:p>
    <w:p w14:paraId="03E4A8EC" w14:textId="77777777" w:rsidR="00AD651C" w:rsidRDefault="00AD651C" w:rsidP="00224865">
      <w:pPr>
        <w:pStyle w:val="Heading1"/>
        <w:sectPr w:rsidR="00AD651C" w:rsidSect="00AD651C">
          <w:type w:val="continuous"/>
          <w:pgSz w:w="12240" w:h="15840"/>
          <w:pgMar w:top="720" w:right="720" w:bottom="720" w:left="1440" w:header="288" w:footer="288" w:gutter="0"/>
          <w:cols w:num="3" w:space="0"/>
          <w:docGrid w:linePitch="360"/>
        </w:sectPr>
      </w:pPr>
      <w:bookmarkStart w:id="9" w:name="simplify-equations-and-then-solve"/>
      <w:bookmarkEnd w:id="5"/>
      <w:bookmarkEnd w:id="8"/>
    </w:p>
    <w:p w14:paraId="6618D82B" w14:textId="6EC80CD4" w:rsidR="00224865" w:rsidRDefault="00224865" w:rsidP="00224865">
      <w:pPr>
        <w:pStyle w:val="Heading1"/>
      </w:pPr>
      <w:r>
        <w:t>Simplify Equations and Then Solve</w:t>
      </w:r>
    </w:p>
    <w:p w14:paraId="0BA12365" w14:textId="496BB085" w:rsidR="00CF5C91" w:rsidRPr="00CF5C91" w:rsidRDefault="00CF5C91" w:rsidP="00CF5C91">
      <w:pPr>
        <w:pStyle w:val="Heading2"/>
      </w:pPr>
      <w:r>
        <w:t>Examples</w:t>
      </w:r>
    </w:p>
    <w:p w14:paraId="6229C75B" w14:textId="77777777" w:rsidR="00224865" w:rsidRDefault="00224865" w:rsidP="00224865">
      <w:r>
        <w:t>Solve each equation.</w:t>
      </w:r>
    </w:p>
    <w:p w14:paraId="09DEC41D" w14:textId="77777777" w:rsidR="00CF5C91" w:rsidRDefault="00CF5C91" w:rsidP="00CF5C91">
      <w:pPr>
        <w:rPr>
          <w:rFonts w:ascii="Cambria Math" w:hAnsi="Cambria Math"/>
          <w:oMath/>
        </w:rPr>
        <w:sectPr w:rsidR="00CF5C91" w:rsidSect="00F95D03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744A4D6" w14:textId="77777777" w:rsidR="00224865" w:rsidRDefault="00224865" w:rsidP="00CC3689">
      <w:pPr>
        <w:pStyle w:val="ListParagraph"/>
        <w:numPr>
          <w:ilvl w:val="0"/>
          <w:numId w:val="35"/>
        </w:numPr>
        <w:spacing w:after="2880"/>
        <w:ind w:left="576"/>
        <w:contextualSpacing w:val="0"/>
      </w:pPr>
      <m:oMath>
        <m:r>
          <w:rPr>
            <w:rFonts w:ascii="Cambria Math" w:hAnsi="Cambria Math"/>
          </w:rPr>
          <m:t>9x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  <w:r>
        <w:t xml:space="preserve"> </w:t>
      </w:r>
    </w:p>
    <w:p w14:paraId="5CD09245" w14:textId="77777777" w:rsidR="00224865" w:rsidRDefault="00224865" w:rsidP="00CC3689">
      <w:pPr>
        <w:pStyle w:val="ListParagraph"/>
        <w:numPr>
          <w:ilvl w:val="0"/>
          <w:numId w:val="35"/>
        </w:numPr>
        <w:spacing w:after="2880"/>
        <w:ind w:left="576"/>
        <w:contextualSpacing w:val="0"/>
      </w:pPr>
      <m:oMath>
        <m:r>
          <w:rPr>
            <w:rFonts w:ascii="Cambria Math" w:hAnsi="Cambria Math"/>
          </w:rPr>
          <m:t>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</w:p>
    <w:p w14:paraId="42163645" w14:textId="77777777" w:rsidR="00CF5C91" w:rsidRDefault="00CF5C91" w:rsidP="00CC3689">
      <w:pPr>
        <w:spacing w:after="2880"/>
        <w:ind w:left="576"/>
        <w:rPr>
          <w:rFonts w:ascii="Cambria Math" w:hAnsi="Cambria Math"/>
          <w:oMath/>
        </w:rPr>
        <w:sectPr w:rsidR="00CF5C91" w:rsidSect="00CF5C91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48885701" w14:textId="77777777" w:rsidR="00224865" w:rsidRDefault="00224865" w:rsidP="00CC3689">
      <w:pPr>
        <w:pStyle w:val="ListParagraph"/>
        <w:numPr>
          <w:ilvl w:val="0"/>
          <w:numId w:val="35"/>
        </w:numPr>
        <w:spacing w:after="2880"/>
        <w:ind w:left="576"/>
        <w:contextualSpacing w:val="0"/>
      </w:pPr>
      <m:oMath>
        <m:r>
          <w:rPr>
            <w:rFonts w:ascii="Cambria Math" w:hAnsi="Cambria Math"/>
          </w:rPr>
          <w:lastRenderedPageBreak/>
          <m:t>100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4p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10p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>
        <w:t xml:space="preserve"> </w:t>
      </w:r>
    </w:p>
    <w:p w14:paraId="317E9775" w14:textId="77777777" w:rsidR="00224865" w:rsidRDefault="00224865" w:rsidP="00CC3689">
      <w:pPr>
        <w:pStyle w:val="ListParagraph"/>
        <w:numPr>
          <w:ilvl w:val="0"/>
          <w:numId w:val="35"/>
        </w:numPr>
        <w:spacing w:after="2880"/>
        <w:ind w:left="576"/>
        <w:contextualSpacing w:val="0"/>
      </w:pPr>
      <m:oMath>
        <m:r>
          <w:rPr>
            <w:rFonts w:ascii="Cambria Math" w:hAnsi="Cambria Math"/>
          </w:rPr>
          <m:t>0.25d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0.10d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0.75</m:t>
        </m:r>
      </m:oMath>
      <w:r>
        <w:t xml:space="preserve"> </w:t>
      </w:r>
    </w:p>
    <w:p w14:paraId="692CD592" w14:textId="77777777" w:rsidR="00CF5C91" w:rsidRDefault="00CF5C91" w:rsidP="00CF5C91">
      <w:pPr>
        <w:pStyle w:val="Heading2"/>
        <w:sectPr w:rsidR="00CF5C91" w:rsidSect="00CF5C91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65086F78" w14:textId="77777777" w:rsidR="00CF5C91" w:rsidRPr="00CF5C91" w:rsidRDefault="00CF5C91" w:rsidP="00CF5C91">
      <w:pPr>
        <w:pStyle w:val="Heading2"/>
      </w:pPr>
      <w:r>
        <w:t>Examples</w:t>
      </w:r>
    </w:p>
    <w:p w14:paraId="0FA947FB" w14:textId="77777777" w:rsidR="00CF5C91" w:rsidRDefault="00CF5C91" w:rsidP="00CF5C91">
      <w:r>
        <w:t>Solve each equation.</w:t>
      </w:r>
    </w:p>
    <w:p w14:paraId="5288674D" w14:textId="77777777" w:rsidR="00CC3689" w:rsidRDefault="00CC3689" w:rsidP="00CF5C91">
      <w:pPr>
        <w:rPr>
          <w:rFonts w:ascii="Cambria Math" w:hAnsi="Cambria Math"/>
          <w:oMath/>
        </w:rPr>
        <w:sectPr w:rsidR="00CC3689" w:rsidSect="00F95D03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6C3B33EF" w14:textId="3A11A8E0" w:rsidR="00CF5C91" w:rsidRDefault="00CF5C91" w:rsidP="00CC3689">
      <w:pPr>
        <w:pStyle w:val="ListParagraph"/>
        <w:numPr>
          <w:ilvl w:val="0"/>
          <w:numId w:val="36"/>
        </w:numPr>
        <w:spacing w:after="4800"/>
        <w:ind w:left="0"/>
        <w:contextualSpacing w:val="0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46</m:t>
        </m:r>
      </m:oMath>
    </w:p>
    <w:p w14:paraId="74DE0E49" w14:textId="5A0CD9F0" w:rsidR="00CF5C91" w:rsidRDefault="00CF5C91" w:rsidP="00CC3689">
      <w:pPr>
        <w:pStyle w:val="ListParagraph"/>
        <w:numPr>
          <w:ilvl w:val="0"/>
          <w:numId w:val="36"/>
        </w:numPr>
        <w:spacing w:after="4800"/>
        <w:ind w:left="0"/>
        <w:contextualSpacing w:val="0"/>
      </w:pPr>
      <m:oMath>
        <m:r>
          <w:rPr>
            <w:rFonts w:ascii="Cambria Math" w:hAnsi="Cambria Math"/>
          </w:rPr>
          <m:t>6x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</m:oMath>
    </w:p>
    <w:p w14:paraId="55EFCB37" w14:textId="77777777" w:rsidR="00CC3689" w:rsidRDefault="00CC3689" w:rsidP="00CC3689">
      <w:pPr>
        <w:spacing w:after="4800"/>
        <w:rPr>
          <w:rFonts w:ascii="Cambria Math" w:hAnsi="Cambria Math"/>
          <w:oMath/>
        </w:rPr>
        <w:sectPr w:rsidR="00CC3689" w:rsidSect="00CC3689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0C54D2B4" w14:textId="2D240627" w:rsidR="00CC3689" w:rsidRDefault="00CF5C91" w:rsidP="00CC3689">
      <w:pPr>
        <w:pStyle w:val="ListParagraph"/>
        <w:numPr>
          <w:ilvl w:val="0"/>
          <w:numId w:val="36"/>
        </w:numPr>
        <w:spacing w:after="4800"/>
        <w:ind w:left="0"/>
        <w:contextualSpacing w:val="0"/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6</m:t>
        </m:r>
      </m:oMath>
    </w:p>
    <w:p w14:paraId="38557B5F" w14:textId="175AAABD" w:rsidR="00CC3689" w:rsidRDefault="00CC3689" w:rsidP="00CC3689">
      <w:pPr>
        <w:pStyle w:val="ListParagraph"/>
        <w:numPr>
          <w:ilvl w:val="0"/>
          <w:numId w:val="36"/>
        </w:numPr>
        <w:spacing w:after="4800"/>
        <w:ind w:left="0"/>
        <w:contextualSpacing w:val="0"/>
      </w:pPr>
      <m:oMath>
        <m:r>
          <w:rPr>
            <w:rFonts w:ascii="Cambria Math" w:hAnsi="Cambria Math"/>
          </w:rPr>
          <m:t>0.05p-0.01p=2+0.24</m:t>
        </m:r>
      </m:oMath>
    </w:p>
    <w:p w14:paraId="6B53D971" w14:textId="77777777" w:rsidR="00CC3689" w:rsidRDefault="00CC3689" w:rsidP="00CC3689">
      <w:pPr>
        <w:pStyle w:val="Heading1"/>
        <w:spacing w:after="4800"/>
        <w:ind w:left="0"/>
        <w:sectPr w:rsidR="00CC3689" w:rsidSect="00CC3689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  <w:bookmarkStart w:id="10" w:name="translate-to-and-equation-and-solve"/>
      <w:bookmarkEnd w:id="9"/>
    </w:p>
    <w:p w14:paraId="6DDB397A" w14:textId="77777777" w:rsidR="00224865" w:rsidRDefault="00224865" w:rsidP="00224865">
      <w:pPr>
        <w:pStyle w:val="Heading1"/>
      </w:pPr>
      <w:r>
        <w:lastRenderedPageBreak/>
        <w:t>Translate to and Equation and Solve</w:t>
      </w:r>
    </w:p>
    <w:p w14:paraId="0E38DFDB" w14:textId="77777777" w:rsidR="00224865" w:rsidRDefault="00224865" w:rsidP="00224865">
      <w:pPr>
        <w:pStyle w:val="Heading2"/>
      </w:pPr>
      <w:bookmarkStart w:id="11" w:name="X3c78d03d2b7dfb4722c00e3218bbaca058ce1d6"/>
      <w:r>
        <w:t>How To - Translate an English Sentence to an Algebraic Equation</w:t>
      </w:r>
    </w:p>
    <w:p w14:paraId="36F082A4" w14:textId="77777777" w:rsidR="00224865" w:rsidRDefault="00224865" w:rsidP="00652928">
      <w:pPr>
        <w:pStyle w:val="ListParagraph"/>
        <w:numPr>
          <w:ilvl w:val="0"/>
          <w:numId w:val="37"/>
        </w:numPr>
        <w:ind w:left="480"/>
      </w:pPr>
      <w:r>
        <w:t xml:space="preserve">Locate the “equals” word(s). Translate to an </w:t>
      </w:r>
      <w:proofErr w:type="gramStart"/>
      <w:r>
        <w:t>equals</w:t>
      </w:r>
      <w:proofErr w:type="gramEnd"/>
      <w:r>
        <w:t xml:space="preserve"> sign (=).</w:t>
      </w:r>
    </w:p>
    <w:p w14:paraId="43D09C41" w14:textId="77777777" w:rsidR="00224865" w:rsidRDefault="00224865" w:rsidP="00652928">
      <w:pPr>
        <w:pStyle w:val="ListParagraph"/>
        <w:numPr>
          <w:ilvl w:val="0"/>
          <w:numId w:val="37"/>
        </w:numPr>
        <w:ind w:left="480"/>
      </w:pPr>
      <w:r>
        <w:t>Translate the words to the left of the “equals” word(s) into an algebraic expression.</w:t>
      </w:r>
    </w:p>
    <w:p w14:paraId="350738D0" w14:textId="77777777" w:rsidR="00224865" w:rsidRDefault="00224865" w:rsidP="00652928">
      <w:pPr>
        <w:pStyle w:val="ListParagraph"/>
        <w:numPr>
          <w:ilvl w:val="0"/>
          <w:numId w:val="37"/>
        </w:numPr>
        <w:ind w:left="480"/>
      </w:pPr>
      <w:r>
        <w:t>Translate the words to the right of the “equals” word(s) into an algebraic expression.</w:t>
      </w:r>
    </w:p>
    <w:p w14:paraId="711B5D2D" w14:textId="77777777" w:rsidR="00224865" w:rsidRDefault="00224865" w:rsidP="00224865">
      <w:pPr>
        <w:pStyle w:val="Heading2"/>
      </w:pPr>
      <w:bookmarkStart w:id="12" w:name="examples-2"/>
      <w:bookmarkEnd w:id="11"/>
      <w:r>
        <w:t>Examples</w:t>
      </w:r>
    </w:p>
    <w:p w14:paraId="41D26A7A" w14:textId="77777777" w:rsidR="00224865" w:rsidRDefault="00224865" w:rsidP="00224865">
      <w:r>
        <w:t>Translate and solve.</w:t>
      </w:r>
    </w:p>
    <w:p w14:paraId="32B175E0" w14:textId="77777777" w:rsidR="00224865" w:rsidRDefault="00224865" w:rsidP="00D111EE">
      <w:pPr>
        <w:pStyle w:val="ListParagraph"/>
        <w:numPr>
          <w:ilvl w:val="0"/>
          <w:numId w:val="39"/>
        </w:numPr>
        <w:spacing w:after="1440"/>
        <w:ind w:hanging="475"/>
        <w:contextualSpacing w:val="0"/>
      </w:pPr>
      <w:r>
        <w:t xml:space="preserve">The sum of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4n</m:t>
        </m:r>
      </m:oMath>
      <w:r>
        <w:t xml:space="preserve"> and </w:t>
      </w:r>
      <m:oMath>
        <m:r>
          <w:rPr>
            <w:rFonts w:ascii="Cambria Math" w:hAnsi="Cambria Math"/>
          </w:rPr>
          <m:t>5n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82</m:t>
        </m:r>
      </m:oMath>
      <w:r>
        <w:t xml:space="preserve">. </w:t>
      </w:r>
    </w:p>
    <w:p w14:paraId="5D03E492" w14:textId="77777777" w:rsidR="00224865" w:rsidRDefault="00224865" w:rsidP="00D111EE">
      <w:pPr>
        <w:pStyle w:val="ListParagraph"/>
        <w:numPr>
          <w:ilvl w:val="0"/>
          <w:numId w:val="39"/>
        </w:numPr>
        <w:spacing w:after="1440"/>
        <w:ind w:hanging="475"/>
        <w:contextualSpacing w:val="0"/>
      </w:pPr>
      <w:r>
        <w:t xml:space="preserve">Avril rode her bike a total of 18 miles, from home to the library and then to the beach. The distance from Avril’s house to the library is 7 miles. What is the distance from the library to the beach? </w:t>
      </w:r>
    </w:p>
    <w:p w14:paraId="23486E36" w14:textId="77777777" w:rsidR="00224865" w:rsidRDefault="00224865" w:rsidP="00D111EE">
      <w:pPr>
        <w:pStyle w:val="ListParagraph"/>
        <w:numPr>
          <w:ilvl w:val="0"/>
          <w:numId w:val="39"/>
        </w:numPr>
        <w:spacing w:after="1440"/>
        <w:ind w:hanging="475"/>
        <w:contextualSpacing w:val="0"/>
      </w:pPr>
      <w:r>
        <w:t xml:space="preserve">Aiden is 27 inches tall. He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as tall as his father. How tall is his father? </w:t>
      </w:r>
    </w:p>
    <w:bookmarkEnd w:id="10"/>
    <w:bookmarkEnd w:id="12"/>
    <w:p w14:paraId="4BE97406" w14:textId="77777777" w:rsidR="00CC3689" w:rsidRDefault="00CC3689" w:rsidP="00CC3689">
      <w:pPr>
        <w:pStyle w:val="Heading2"/>
      </w:pPr>
      <w:r>
        <w:t>Examples</w:t>
      </w:r>
    </w:p>
    <w:p w14:paraId="5614EAFC" w14:textId="77777777" w:rsidR="00CC3689" w:rsidRDefault="00CC3689" w:rsidP="00CC3689">
      <w:r>
        <w:t>Translate and solve.</w:t>
      </w:r>
    </w:p>
    <w:p w14:paraId="3591BAB5" w14:textId="5BB857F7" w:rsidR="00CC3689" w:rsidRDefault="00CC3689" w:rsidP="00652928">
      <w:pPr>
        <w:numPr>
          <w:ilvl w:val="0"/>
          <w:numId w:val="38"/>
        </w:numPr>
        <w:spacing w:after="2160"/>
        <w:ind w:left="475" w:hanging="475"/>
      </w:pPr>
      <w:r>
        <w:t xml:space="preserve">Three less than </w:t>
      </w:r>
      <m:oMath>
        <m:r>
          <w:rPr>
            <w:rFonts w:ascii="Cambria Math" w:hAnsi="Cambria Math"/>
          </w:rPr>
          <m:t>y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19</m:t>
        </m:r>
      </m:oMath>
      <w:r>
        <w:t xml:space="preserve">. </w:t>
      </w:r>
    </w:p>
    <w:p w14:paraId="7CBB81D1" w14:textId="570E53F9" w:rsidR="00224865" w:rsidRPr="00224865" w:rsidRDefault="00CC3689" w:rsidP="00652928">
      <w:pPr>
        <w:numPr>
          <w:ilvl w:val="0"/>
          <w:numId w:val="38"/>
        </w:numPr>
        <w:spacing w:after="2160"/>
        <w:ind w:left="475" w:hanging="475"/>
      </w:pPr>
      <w:r>
        <w:t xml:space="preserve">Mollie paid $36.25 for 5 movie tickets. What was the price of each ticket? </w:t>
      </w:r>
    </w:p>
    <w:sectPr w:rsidR="00224865" w:rsidRPr="00224865" w:rsidSect="00F95D03">
      <w:type w:val="continuous"/>
      <w:pgSz w:w="12240" w:h="15840"/>
      <w:pgMar w:top="720" w:right="72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38E0" w14:textId="77777777" w:rsidR="0028666A" w:rsidRDefault="0028666A" w:rsidP="00AE2E4D">
      <w:pPr>
        <w:spacing w:after="0" w:line="240" w:lineRule="auto"/>
      </w:pPr>
      <w:r>
        <w:separator/>
      </w:r>
    </w:p>
  </w:endnote>
  <w:endnote w:type="continuationSeparator" w:id="0">
    <w:p w14:paraId="1C834E8C" w14:textId="77777777" w:rsidR="0028666A" w:rsidRDefault="0028666A" w:rsidP="00A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2918" w14:textId="77777777" w:rsidR="005424D5" w:rsidRPr="00835E20" w:rsidRDefault="005424D5" w:rsidP="005424D5">
    <w:pPr>
      <w:pStyle w:val="Footer"/>
      <w:rPr>
        <w:sz w:val="16"/>
        <w:szCs w:val="16"/>
      </w:rPr>
    </w:pPr>
    <w:r w:rsidRPr="00835E20">
      <w:rPr>
        <w:sz w:val="16"/>
        <w:szCs w:val="16"/>
      </w:rPr>
      <w:t xml:space="preserve">Remixed from OpenStax </w:t>
    </w:r>
    <w:r w:rsidRPr="00835E20">
      <w:rPr>
        <w:i/>
        <w:iCs/>
        <w:sz w:val="16"/>
        <w:szCs w:val="16"/>
      </w:rPr>
      <w:t>Elementary Algebra 2e.</w:t>
    </w:r>
    <w:r w:rsidRPr="00835E20">
      <w:rPr>
        <w:sz w:val="16"/>
        <w:szCs w:val="16"/>
      </w:rPr>
      <w:t xml:space="preserve"> Access for free at </w:t>
    </w:r>
    <w:hyperlink r:id="rId1" w:history="1">
      <w:r w:rsidRPr="00835E20">
        <w:rPr>
          <w:rStyle w:val="Hyperlink"/>
          <w:sz w:val="16"/>
          <w:szCs w:val="16"/>
        </w:rPr>
        <w:t>https://openstax.org/books/elementary-algebra-2e/pages/1-introduction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13EE" w14:textId="77777777" w:rsidR="0028666A" w:rsidRDefault="0028666A" w:rsidP="00AE2E4D">
      <w:pPr>
        <w:spacing w:after="0" w:line="240" w:lineRule="auto"/>
      </w:pPr>
      <w:r>
        <w:separator/>
      </w:r>
    </w:p>
  </w:footnote>
  <w:footnote w:type="continuationSeparator" w:id="0">
    <w:p w14:paraId="1C9D5280" w14:textId="77777777" w:rsidR="0028666A" w:rsidRDefault="0028666A" w:rsidP="00AE2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8620DD4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1BB248D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0729B"/>
    <w:multiLevelType w:val="hybridMultilevel"/>
    <w:tmpl w:val="F4C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9748E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5" w15:restartNumberingAfterBreak="0">
    <w:nsid w:val="0CAF4561"/>
    <w:multiLevelType w:val="hybridMultilevel"/>
    <w:tmpl w:val="C05AED2A"/>
    <w:lvl w:ilvl="0" w:tplc="06568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03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E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E7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E9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EE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68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6A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E1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64BB5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7" w15:restartNumberingAfterBreak="0">
    <w:nsid w:val="1D212454"/>
    <w:multiLevelType w:val="hybridMultilevel"/>
    <w:tmpl w:val="E216F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560C2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" w15:restartNumberingAfterBreak="0">
    <w:nsid w:val="2A12316F"/>
    <w:multiLevelType w:val="hybridMultilevel"/>
    <w:tmpl w:val="11BC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7C109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A35D3C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1" w15:restartNumberingAfterBreak="0">
    <w:nsid w:val="30061927"/>
    <w:multiLevelType w:val="hybridMultilevel"/>
    <w:tmpl w:val="247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164B3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3" w15:restartNumberingAfterBreak="0">
    <w:nsid w:val="34C70461"/>
    <w:multiLevelType w:val="hybridMultilevel"/>
    <w:tmpl w:val="3506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169FD"/>
    <w:multiLevelType w:val="hybridMultilevel"/>
    <w:tmpl w:val="97645C12"/>
    <w:lvl w:ilvl="0" w:tplc="865E3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B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E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3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1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4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7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06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B0859D8"/>
    <w:multiLevelType w:val="hybridMultilevel"/>
    <w:tmpl w:val="E8D27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9169D6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7" w15:restartNumberingAfterBreak="0">
    <w:nsid w:val="3C413870"/>
    <w:multiLevelType w:val="hybridMultilevel"/>
    <w:tmpl w:val="E216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C7D76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9" w15:restartNumberingAfterBreak="0">
    <w:nsid w:val="3F013BBF"/>
    <w:multiLevelType w:val="hybridMultilevel"/>
    <w:tmpl w:val="9FF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83846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1" w15:restartNumberingAfterBreak="0">
    <w:nsid w:val="4EF13D79"/>
    <w:multiLevelType w:val="hybridMultilevel"/>
    <w:tmpl w:val="0CA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44830"/>
    <w:multiLevelType w:val="hybridMultilevel"/>
    <w:tmpl w:val="9BA8E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06617"/>
    <w:multiLevelType w:val="hybridMultilevel"/>
    <w:tmpl w:val="BACCC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94299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5" w15:restartNumberingAfterBreak="0">
    <w:nsid w:val="52FA0749"/>
    <w:multiLevelType w:val="hybridMultilevel"/>
    <w:tmpl w:val="701C5CE2"/>
    <w:lvl w:ilvl="0" w:tplc="CA0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6F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ED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5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8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4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74C3B10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A501F0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8" w15:restartNumberingAfterBreak="0">
    <w:nsid w:val="5A2E72C8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9" w15:restartNumberingAfterBreak="0">
    <w:nsid w:val="63DE7776"/>
    <w:multiLevelType w:val="hybridMultilevel"/>
    <w:tmpl w:val="9BA8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9A7771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C9113D"/>
    <w:multiLevelType w:val="hybridMultilevel"/>
    <w:tmpl w:val="EAE6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EE403E"/>
    <w:multiLevelType w:val="hybridMultilevel"/>
    <w:tmpl w:val="B860D4B4"/>
    <w:lvl w:ilvl="0" w:tplc="91C47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08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8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8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26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E0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7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DF27972"/>
    <w:multiLevelType w:val="multilevel"/>
    <w:tmpl w:val="BAA6F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4" w15:restartNumberingAfterBreak="0">
    <w:nsid w:val="7F73258D"/>
    <w:multiLevelType w:val="hybridMultilevel"/>
    <w:tmpl w:val="35068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13"/>
  </w:num>
  <w:num w:numId="4">
    <w:abstractNumId w:val="32"/>
  </w:num>
  <w:num w:numId="5">
    <w:abstractNumId w:val="9"/>
  </w:num>
  <w:num w:numId="6">
    <w:abstractNumId w:val="5"/>
  </w:num>
  <w:num w:numId="7">
    <w:abstractNumId w:val="23"/>
  </w:num>
  <w:num w:numId="8">
    <w:abstractNumId w:val="29"/>
  </w:num>
  <w:num w:numId="9">
    <w:abstractNumId w:val="21"/>
  </w:num>
  <w:num w:numId="10">
    <w:abstractNumId w:val="3"/>
  </w:num>
  <w:num w:numId="11">
    <w:abstractNumId w:val="25"/>
  </w:num>
  <w:num w:numId="12">
    <w:abstractNumId w:val="17"/>
  </w:num>
  <w:num w:numId="13">
    <w:abstractNumId w:val="22"/>
  </w:num>
  <w:num w:numId="14">
    <w:abstractNumId w:val="19"/>
  </w:num>
  <w:num w:numId="15">
    <w:abstractNumId w:val="2"/>
  </w:num>
  <w:num w:numId="16">
    <w:abstractNumId w:val="7"/>
  </w:num>
  <w:num w:numId="17">
    <w:abstractNumId w:val="11"/>
  </w:num>
  <w:num w:numId="18">
    <w:abstractNumId w:val="34"/>
  </w:num>
  <w:num w:numId="19">
    <w:abstractNumId w:val="15"/>
  </w:num>
  <w:num w:numId="20">
    <w:abstractNumId w:val="26"/>
  </w:num>
  <w:num w:numId="21">
    <w:abstractNumId w:val="30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2"/>
  </w:num>
  <w:num w:numId="30">
    <w:abstractNumId w:val="10"/>
  </w:num>
  <w:num w:numId="31">
    <w:abstractNumId w:val="33"/>
  </w:num>
  <w:num w:numId="32">
    <w:abstractNumId w:val="28"/>
  </w:num>
  <w:num w:numId="33">
    <w:abstractNumId w:val="16"/>
  </w:num>
  <w:num w:numId="34">
    <w:abstractNumId w:val="27"/>
  </w:num>
  <w:num w:numId="35">
    <w:abstractNumId w:val="24"/>
  </w:num>
  <w:num w:numId="36">
    <w:abstractNumId w:val="4"/>
  </w:num>
  <w:num w:numId="37">
    <w:abstractNumId w:val="20"/>
  </w:num>
  <w:num w:numId="38">
    <w:abstractNumId w:val="18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65"/>
    <w:rsid w:val="000216C8"/>
    <w:rsid w:val="000D3999"/>
    <w:rsid w:val="00182AA2"/>
    <w:rsid w:val="001E3663"/>
    <w:rsid w:val="002028DA"/>
    <w:rsid w:val="00224865"/>
    <w:rsid w:val="0028666A"/>
    <w:rsid w:val="00313530"/>
    <w:rsid w:val="00335397"/>
    <w:rsid w:val="0042082D"/>
    <w:rsid w:val="004D157C"/>
    <w:rsid w:val="005424D5"/>
    <w:rsid w:val="005727A3"/>
    <w:rsid w:val="005C3486"/>
    <w:rsid w:val="0064660F"/>
    <w:rsid w:val="00652928"/>
    <w:rsid w:val="006C6D0E"/>
    <w:rsid w:val="006D7629"/>
    <w:rsid w:val="00750F91"/>
    <w:rsid w:val="00781119"/>
    <w:rsid w:val="007B1018"/>
    <w:rsid w:val="007B42E2"/>
    <w:rsid w:val="007D3327"/>
    <w:rsid w:val="007F46F6"/>
    <w:rsid w:val="00832A94"/>
    <w:rsid w:val="008B2E7E"/>
    <w:rsid w:val="008C3FEB"/>
    <w:rsid w:val="00940C64"/>
    <w:rsid w:val="009438DC"/>
    <w:rsid w:val="009B4283"/>
    <w:rsid w:val="009C61F1"/>
    <w:rsid w:val="00A47707"/>
    <w:rsid w:val="00A74D78"/>
    <w:rsid w:val="00A76A13"/>
    <w:rsid w:val="00A91D1B"/>
    <w:rsid w:val="00AC3506"/>
    <w:rsid w:val="00AD2EEC"/>
    <w:rsid w:val="00AD651C"/>
    <w:rsid w:val="00AE2E4D"/>
    <w:rsid w:val="00AE54BE"/>
    <w:rsid w:val="00BA7772"/>
    <w:rsid w:val="00C65206"/>
    <w:rsid w:val="00CB5B65"/>
    <w:rsid w:val="00CC3689"/>
    <w:rsid w:val="00CF5C91"/>
    <w:rsid w:val="00D111EE"/>
    <w:rsid w:val="00DF40B5"/>
    <w:rsid w:val="00E01B69"/>
    <w:rsid w:val="00E22D0A"/>
    <w:rsid w:val="00E36DE9"/>
    <w:rsid w:val="00E82D69"/>
    <w:rsid w:val="00F767AB"/>
    <w:rsid w:val="00F77368"/>
    <w:rsid w:val="00F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716D"/>
  <w15:chartTrackingRefBased/>
  <w15:docId w15:val="{04CEECC8-1290-4C14-AD9B-172A5DDD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865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B5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B65"/>
    <w:rPr>
      <w:color w:val="808080"/>
    </w:rPr>
  </w:style>
  <w:style w:type="table" w:styleId="TableGrid">
    <w:name w:val="Table Grid"/>
    <w:basedOn w:val="TableNormal"/>
    <w:uiPriority w:val="39"/>
    <w:rsid w:val="0094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0C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4D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4D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E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5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364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23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19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559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37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10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77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389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907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06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elementary-algebra-2e/pages/1-introdu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GitHub\prof-sears.github.io\Materials\MAT061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MAT061-Template</Template>
  <TotalTime>1011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10</cp:revision>
  <dcterms:created xsi:type="dcterms:W3CDTF">2022-03-22T20:39:00Z</dcterms:created>
  <dcterms:modified xsi:type="dcterms:W3CDTF">2022-03-23T13:32:00Z</dcterms:modified>
</cp:coreProperties>
</file>